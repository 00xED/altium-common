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page" w:horzAnchor="page" w:tblpX="1135" w:tblpY="285"/>
        <w:tblOverlap w:val="never"/>
        <w:tblW w:w="22397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3402"/>
        <w:gridCol w:w="2552"/>
        <w:gridCol w:w="3969"/>
        <w:gridCol w:w="3119"/>
        <w:gridCol w:w="3969"/>
        <w:gridCol w:w="907"/>
        <w:gridCol w:w="907"/>
        <w:gridCol w:w="907"/>
        <w:gridCol w:w="907"/>
        <w:gridCol w:w="1361"/>
      </w:tblGrid>
      <w:tr w:rsidR="00134189" w:rsidRPr="000C1B4B" w:rsidTr="005E0432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right w:val="single" w:sz="12" w:space="0" w:color="auto"/>
            </w:tcBorders>
            <w:textDirection w:val="btLr"/>
            <w:vAlign w:val="center"/>
          </w:tcPr>
          <w:p w:rsidR="00134189" w:rsidRPr="000C1B4B" w:rsidRDefault="00B96470" w:rsidP="001440B0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C1B4B">
              <w:rPr>
                <w:rFonts w:ascii="GOST type B" w:hAnsi="GOST type B" w:cs="Arial"/>
                <w:sz w:val="24"/>
                <w:szCs w:val="24"/>
              </w:rPr>
              <w:t>№ строки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134189" w:rsidP="001440B0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>Наименование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 xml:space="preserve">Код </w:t>
            </w:r>
          </w:p>
          <w:p w:rsidR="00134189" w:rsidRPr="000C1B4B" w:rsidRDefault="00134189" w:rsidP="001440B0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>продукции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 xml:space="preserve">Обозначение </w:t>
            </w:r>
          </w:p>
          <w:p w:rsidR="00134189" w:rsidRPr="000C1B4B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 xml:space="preserve">документа </w:t>
            </w:r>
          </w:p>
          <w:p w:rsidR="00134189" w:rsidRPr="000C1B4B" w:rsidRDefault="00134189" w:rsidP="001440B0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>на поставку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134189" w:rsidP="001440B0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>Поставщик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 xml:space="preserve">Куда входит </w:t>
            </w:r>
          </w:p>
          <w:p w:rsidR="00134189" w:rsidRPr="000C1B4B" w:rsidRDefault="00134189" w:rsidP="001440B0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>(обозначение)</w:t>
            </w:r>
          </w:p>
        </w:tc>
        <w:tc>
          <w:tcPr>
            <w:tcW w:w="90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left w:val="single" w:sz="12" w:space="0" w:color="auto"/>
            </w:tcBorders>
            <w:vAlign w:val="center"/>
          </w:tcPr>
          <w:p w:rsidR="00134189" w:rsidRPr="000C1B4B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>Приме-</w:t>
            </w:r>
          </w:p>
          <w:p w:rsidR="00134189" w:rsidRPr="000C1B4B" w:rsidRDefault="00134189" w:rsidP="001440B0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proofErr w:type="spellStart"/>
            <w:r w:rsidRPr="000C1B4B">
              <w:rPr>
                <w:rFonts w:ascii="GOST type B" w:hAnsi="GOST type B" w:cs="Arial"/>
                <w:sz w:val="28"/>
                <w:szCs w:val="28"/>
              </w:rPr>
              <w:t>чание</w:t>
            </w:r>
            <w:proofErr w:type="spellEnd"/>
          </w:p>
        </w:tc>
      </w:tr>
      <w:tr w:rsidR="00134189" w:rsidRPr="000C1B4B" w:rsidTr="005E0432">
        <w:trPr>
          <w:cantSplit/>
          <w:trHeight w:hRule="exact" w:val="1021"/>
        </w:trPr>
        <w:tc>
          <w:tcPr>
            <w:tcW w:w="397" w:type="dxa"/>
            <w:vMerge/>
            <w:tcBorders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34189" w:rsidRPr="000C1B4B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>На из-</w:t>
            </w:r>
          </w:p>
          <w:p w:rsidR="00134189" w:rsidRPr="000C1B4B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proofErr w:type="spellStart"/>
            <w:r w:rsidRPr="000C1B4B">
              <w:rPr>
                <w:rFonts w:ascii="GOST type B" w:hAnsi="GOST type B" w:cs="Arial"/>
                <w:sz w:val="28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>В ком-</w:t>
            </w:r>
          </w:p>
          <w:p w:rsidR="005E0432" w:rsidRPr="000C1B4B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proofErr w:type="spellStart"/>
            <w:r w:rsidRPr="000C1B4B">
              <w:rPr>
                <w:rFonts w:ascii="GOST type B" w:hAnsi="GOST type B" w:cs="Arial"/>
                <w:sz w:val="28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>На ре-</w:t>
            </w:r>
          </w:p>
          <w:p w:rsidR="005E0432" w:rsidRPr="000C1B4B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proofErr w:type="spellStart"/>
            <w:r w:rsidRPr="000C1B4B">
              <w:rPr>
                <w:rFonts w:ascii="GOST type B" w:hAnsi="GOST type B" w:cs="Arial"/>
                <w:sz w:val="28"/>
                <w:szCs w:val="28"/>
              </w:rPr>
              <w:t>гулир</w:t>
            </w:r>
            <w:proofErr w:type="spellEnd"/>
            <w:r w:rsidRPr="000C1B4B">
              <w:rPr>
                <w:rFonts w:ascii="GOST type B" w:hAnsi="GOST type B" w:cs="Arial"/>
                <w:sz w:val="28"/>
                <w:szCs w:val="28"/>
              </w:rPr>
              <w:t>.</w:t>
            </w:r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0C1B4B" w:rsidRDefault="005E0432" w:rsidP="00BB4C7C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0C1B4B">
              <w:rPr>
                <w:rFonts w:ascii="GOST type B" w:hAnsi="GOST type B" w:cs="Arial"/>
                <w:sz w:val="28"/>
                <w:szCs w:val="28"/>
              </w:rPr>
              <w:t>вс</w:t>
            </w:r>
            <w:r w:rsidR="00BB4C7C" w:rsidRPr="000C1B4B">
              <w:rPr>
                <w:rFonts w:ascii="GOST type B" w:hAnsi="GOST type B" w:cs="Arial"/>
                <w:sz w:val="28"/>
                <w:szCs w:val="28"/>
              </w:rPr>
              <w:t>е</w:t>
            </w:r>
            <w:r w:rsidRPr="000C1B4B">
              <w:rPr>
                <w:rFonts w:ascii="GOST type B" w:hAnsi="GOST type B" w:cs="Arial"/>
                <w:sz w:val="28"/>
                <w:szCs w:val="28"/>
              </w:rPr>
              <w:t>го</w:t>
            </w:r>
          </w:p>
        </w:tc>
        <w:tc>
          <w:tcPr>
            <w:tcW w:w="136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34189" w:rsidRPr="000C1B4B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B4C7C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u w:val="single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13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  <w:highlight w:val="yellow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  <w:highlight w:val="yellow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F003B3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F003B3" w:rsidRPr="000C1B4B" w:rsidRDefault="00F003B3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F003B3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F003B3" w:rsidRPr="000C1B4B" w:rsidRDefault="00F003B3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F003B3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F003B3" w:rsidRPr="000C1B4B" w:rsidRDefault="00F003B3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F003B3" w:rsidRPr="000C1B4B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F003B3" w:rsidRPr="000C1B4B" w:rsidRDefault="00F003B3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F003B3" w:rsidRPr="000C1B4B" w:rsidTr="00BD05CD">
        <w:trPr>
          <w:trHeight w:hRule="exact" w:val="454"/>
        </w:trPr>
        <w:tc>
          <w:tcPr>
            <w:tcW w:w="397" w:type="dxa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003B3" w:rsidRPr="000C1B4B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134189" w:rsidRPr="000C1B4B" w:rsidTr="00BD05CD">
        <w:trPr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203AA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B3A62" w:rsidRPr="000C1B4B" w:rsidRDefault="009B3A62" w:rsidP="00BD05CD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</w:tbl>
    <w:p w:rsidR="00A40411" w:rsidRPr="000C1B4B" w:rsidRDefault="00A40411" w:rsidP="004212CC">
      <w:pPr>
        <w:spacing w:line="360" w:lineRule="auto"/>
        <w:ind w:firstLine="709"/>
        <w:rPr>
          <w:rFonts w:ascii="GOST type B" w:hAnsi="GOST type B"/>
          <w:sz w:val="28"/>
          <w:szCs w:val="28"/>
        </w:rPr>
        <w:sectPr w:rsidR="00A40411" w:rsidRPr="000C1B4B" w:rsidSect="00BD05CD">
          <w:headerReference w:type="default" r:id="rId8"/>
          <w:footerReference w:type="default" r:id="rId9"/>
          <w:pgSz w:w="23814" w:h="16839" w:orient="landscape" w:code="8"/>
          <w:pgMar w:top="-567" w:right="1276" w:bottom="-567" w:left="1559" w:header="420" w:footer="0" w:gutter="0"/>
          <w:cols w:space="708"/>
          <w:docGrid w:linePitch="360"/>
        </w:sectPr>
      </w:pPr>
    </w:p>
    <w:p w:rsidR="00A40411" w:rsidRPr="000C1B4B" w:rsidRDefault="00A40411" w:rsidP="00CD57F7">
      <w:pPr>
        <w:spacing w:line="360" w:lineRule="auto"/>
        <w:rPr>
          <w:rFonts w:ascii="GOST type B" w:hAnsi="GOST type B"/>
        </w:rPr>
      </w:pPr>
    </w:p>
    <w:sectPr w:rsidR="00A40411" w:rsidRPr="000C1B4B" w:rsidSect="00A40411">
      <w:headerReference w:type="default" r:id="rId10"/>
      <w:footerReference w:type="default" r:id="rId11"/>
      <w:type w:val="continuous"/>
      <w:pgSz w:w="23814" w:h="16839" w:orient="landscape" w:code="8"/>
      <w:pgMar w:top="-567" w:right="709" w:bottom="-567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CE3" w:rsidRDefault="00821CE3" w:rsidP="002871FE">
      <w:pPr>
        <w:spacing w:after="0" w:line="240" w:lineRule="auto"/>
      </w:pPr>
      <w:r>
        <w:separator/>
      </w:r>
    </w:p>
  </w:endnote>
  <w:endnote w:type="continuationSeparator" w:id="0">
    <w:p w:rsidR="00821CE3" w:rsidRDefault="00821CE3" w:rsidP="0028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Arial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GOST Type AU">
    <w:altName w:val="Calibri Light"/>
    <w:charset w:val="CC"/>
    <w:family w:val="auto"/>
    <w:pitch w:val="variable"/>
    <w:sig w:usb0="00000001" w:usb1="1000004A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E" w:rsidRPr="000C1B4B" w:rsidRDefault="00AB5D0E" w:rsidP="00AB5D0E">
    <w:pPr>
      <w:pStyle w:val="a7"/>
      <w:tabs>
        <w:tab w:val="clear" w:pos="4153"/>
        <w:tab w:val="clear" w:pos="8306"/>
        <w:tab w:val="left" w:pos="1890"/>
      </w:tabs>
      <w:rPr>
        <w:rFonts w:ascii="GOST type B" w:hAnsi="GOST type B"/>
      </w:rPr>
    </w:pPr>
  </w:p>
  <w:tbl>
    <w:tblPr>
      <w:tblpPr w:vertAnchor="page" w:horzAnchor="page" w:tblpX="13042" w:tblpY="14289"/>
      <w:tblW w:w="10487" w:type="dxa"/>
      <w:tblBorders>
        <w:top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850"/>
      <w:gridCol w:w="1134"/>
    </w:tblGrid>
    <w:tr w:rsidR="00AB5D0E" w:rsidRPr="000C1B4B" w:rsidTr="00CA139A">
      <w:trPr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6802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6" w:space="0" w:color="auto"/>
            <w:right w:val="nil"/>
          </w:tcBorders>
          <w:vAlign w:val="center"/>
        </w:tcPr>
        <w:p w:rsidR="00AB5D0E" w:rsidRPr="000C1B4B" w:rsidRDefault="0074417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32"/>
              <w:szCs w:val="32"/>
            </w:rPr>
          </w:pPr>
          <w:r>
            <w:rPr>
              <w:rFonts w:ascii="GOST type B" w:hAnsi="GOST type B" w:cs="Arial"/>
              <w:sz w:val="32"/>
              <w:szCs w:val="32"/>
            </w:rPr>
            <w:t xml:space="preserve">Обозначение </w:t>
          </w:r>
          <w:r w:rsidR="00BB4C7C" w:rsidRPr="000C1B4B">
            <w:rPr>
              <w:rFonts w:ascii="GOST type B" w:hAnsi="GOST type B" w:cs="Arial"/>
              <w:sz w:val="32"/>
              <w:szCs w:val="32"/>
            </w:rPr>
            <w:t>ВП</w:t>
          </w:r>
        </w:p>
      </w:tc>
    </w:tr>
    <w:tr w:rsidR="00AB5D0E" w:rsidRPr="000C1B4B" w:rsidTr="00CA139A">
      <w:trPr>
        <w:trHeight w:hRule="exact" w:val="284"/>
      </w:trPr>
      <w:tc>
        <w:tcPr>
          <w:tcW w:w="39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6802" w:type="dxa"/>
          <w:gridSpan w:val="6"/>
          <w:vMerge/>
          <w:tcBorders>
            <w:top w:val="single" w:sz="6" w:space="0" w:color="auto"/>
            <w:left w:val="single" w:sz="12" w:space="0" w:color="auto"/>
            <w:bottom w:val="single" w:sz="6" w:space="0" w:color="auto"/>
            <w:right w:val="nil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</w:tr>
    <w:tr w:rsidR="00AB5D0E" w:rsidRPr="000C1B4B" w:rsidTr="00CA139A">
      <w:trPr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proofErr w:type="spellStart"/>
          <w:r w:rsidRPr="000C1B4B">
            <w:rPr>
              <w:rFonts w:ascii="GOST type B" w:hAnsi="GOST type B" w:cs="Arial"/>
              <w:sz w:val="20"/>
              <w:szCs w:val="20"/>
            </w:rPr>
            <w:t>Изм</w:t>
          </w:r>
          <w:proofErr w:type="spellEnd"/>
          <w:r w:rsidRPr="000C1B4B">
            <w:rPr>
              <w:rFonts w:ascii="GOST type B" w:hAnsi="GOST type B" w:cs="Arial"/>
              <w:sz w:val="20"/>
              <w:szCs w:val="20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>Лист.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>№ 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proofErr w:type="spellStart"/>
          <w:r w:rsidRPr="000C1B4B">
            <w:rPr>
              <w:rFonts w:ascii="GOST type B" w:hAnsi="GOST type B" w:cs="Arial"/>
              <w:sz w:val="20"/>
              <w:szCs w:val="20"/>
            </w:rPr>
            <w:t>Пров</w:t>
          </w:r>
          <w:proofErr w:type="spellEnd"/>
          <w:r w:rsidRPr="000C1B4B">
            <w:rPr>
              <w:rFonts w:ascii="GOST type B" w:hAnsi="GOST type B" w:cs="Arial"/>
              <w:sz w:val="20"/>
              <w:szCs w:val="20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>Дата</w:t>
          </w:r>
        </w:p>
      </w:tc>
      <w:tc>
        <w:tcPr>
          <w:tcW w:w="6802" w:type="dxa"/>
          <w:gridSpan w:val="6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</w:tr>
    <w:tr w:rsidR="00AB5D0E" w:rsidRPr="000C1B4B" w:rsidTr="00CA139A">
      <w:trPr>
        <w:trHeight w:hRule="exact" w:val="284"/>
      </w:trPr>
      <w:tc>
        <w:tcPr>
          <w:tcW w:w="96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6535D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 xml:space="preserve"> </w:t>
          </w:r>
          <w:proofErr w:type="spellStart"/>
          <w:r w:rsidRPr="000C1B4B">
            <w:rPr>
              <w:rFonts w:ascii="GOST type B" w:hAnsi="GOST type B" w:cs="Arial"/>
              <w:sz w:val="20"/>
              <w:szCs w:val="20"/>
            </w:rPr>
            <w:t>Разраб</w:t>
          </w:r>
          <w:proofErr w:type="spellEnd"/>
          <w:r w:rsidRPr="000C1B4B">
            <w:rPr>
              <w:rFonts w:ascii="GOST type B" w:hAnsi="GOST type B" w:cs="Arial"/>
              <w:sz w:val="20"/>
              <w:szCs w:val="20"/>
            </w:rPr>
            <w:t>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B928DB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 xml:space="preserve"> </w:t>
          </w:r>
          <w:proofErr w:type="spellStart"/>
          <w:r w:rsidR="0074417E">
            <w:rPr>
              <w:rFonts w:ascii="GOST type B" w:hAnsi="GOST type B" w:cs="Arial"/>
              <w:sz w:val="20"/>
              <w:szCs w:val="20"/>
            </w:rPr>
            <w:t>Костяева</w:t>
          </w:r>
          <w:proofErr w:type="spellEnd"/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Default="0074417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32"/>
              <w:szCs w:val="32"/>
            </w:rPr>
          </w:pPr>
          <w:r>
            <w:rPr>
              <w:rFonts w:ascii="GOST type B" w:hAnsi="GOST type B" w:cs="Arial"/>
              <w:sz w:val="32"/>
              <w:szCs w:val="32"/>
            </w:rPr>
            <w:t>Наименование</w:t>
          </w:r>
        </w:p>
        <w:p w:rsidR="0074417E" w:rsidRPr="0074417E" w:rsidRDefault="0074417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4"/>
              <w:szCs w:val="24"/>
            </w:rPr>
          </w:pPr>
          <w:r w:rsidRPr="0074417E">
            <w:rPr>
              <w:rFonts w:ascii="GOST type B" w:hAnsi="GOST type B" w:cs="Arial"/>
              <w:sz w:val="24"/>
              <w:szCs w:val="24"/>
            </w:rPr>
            <w:t>Ведомость покупных изделий</w:t>
          </w:r>
        </w:p>
      </w:tc>
      <w:tc>
        <w:tcPr>
          <w:tcW w:w="849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>Лит.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>Листов</w:t>
          </w:r>
        </w:p>
      </w:tc>
    </w:tr>
    <w:tr w:rsidR="00AB5D0E" w:rsidRPr="000C1B4B" w:rsidTr="00CA139A">
      <w:trPr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 xml:space="preserve"> </w:t>
          </w:r>
          <w:proofErr w:type="spellStart"/>
          <w:r w:rsidRPr="000C1B4B">
            <w:rPr>
              <w:rFonts w:ascii="GOST type B" w:hAnsi="GOST type B" w:cs="Arial"/>
              <w:sz w:val="20"/>
              <w:szCs w:val="20"/>
            </w:rPr>
            <w:t>Пров</w:t>
          </w:r>
          <w:proofErr w:type="spellEnd"/>
          <w:r w:rsidRPr="000C1B4B">
            <w:rPr>
              <w:rFonts w:ascii="GOST type B" w:hAnsi="GOST type B" w:cs="Arial"/>
              <w:sz w:val="20"/>
              <w:szCs w:val="20"/>
            </w:rPr>
            <w:t>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B928DB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 xml:space="preserve"> </w:t>
          </w: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8"/>
              <w:szCs w:val="28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Pr="000C1B4B" w:rsidRDefault="00A40411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8"/>
              <w:szCs w:val="28"/>
            </w:rPr>
          </w:pPr>
          <w:r w:rsidRPr="000C1B4B">
            <w:rPr>
              <w:rFonts w:ascii="GOST type B" w:hAnsi="GOST type B" w:cs="Arial"/>
              <w:sz w:val="28"/>
              <w:szCs w:val="28"/>
            </w:rPr>
            <w:t>1</w:t>
          </w:r>
        </w:p>
      </w:tc>
    </w:tr>
    <w:tr w:rsidR="00AB5D0E" w:rsidRPr="000C1B4B" w:rsidTr="00CA139A">
      <w:trPr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 xml:space="preserve"> 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Default="0074417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8"/>
              <w:szCs w:val="28"/>
            </w:rPr>
          </w:pPr>
          <w:r>
            <w:rPr>
              <w:rFonts w:ascii="GOST type B" w:hAnsi="GOST type B" w:cs="Arial"/>
              <w:sz w:val="28"/>
              <w:szCs w:val="28"/>
            </w:rPr>
            <w:t>ТЕКОН</w:t>
          </w:r>
        </w:p>
        <w:p w:rsidR="0074417E" w:rsidRPr="000C1B4B" w:rsidRDefault="0074417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8"/>
              <w:szCs w:val="28"/>
            </w:rPr>
          </w:pPr>
          <w:r>
            <w:rPr>
              <w:rFonts w:ascii="GOST type B" w:hAnsi="GOST type B" w:cs="Arial"/>
              <w:sz w:val="28"/>
              <w:szCs w:val="28"/>
            </w:rPr>
            <w:t>Медицинские приборы</w:t>
          </w:r>
        </w:p>
      </w:tc>
    </w:tr>
    <w:tr w:rsidR="00AB5D0E" w:rsidRPr="000C1B4B" w:rsidTr="00CA139A">
      <w:trPr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 xml:space="preserve"> Н. контр.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B928DB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 xml:space="preserve"> </w:t>
          </w: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ind w:right="360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3" w:type="dxa"/>
          <w:gridSpan w:val="5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ind w:right="360"/>
            <w:rPr>
              <w:rFonts w:ascii="GOST type B" w:hAnsi="GOST type B" w:cs="Arial"/>
              <w:sz w:val="16"/>
              <w:szCs w:val="16"/>
            </w:rPr>
          </w:pPr>
        </w:p>
      </w:tc>
    </w:tr>
    <w:tr w:rsidR="00AB5D0E" w:rsidRPr="000C1B4B" w:rsidTr="00CA139A">
      <w:trPr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 xml:space="preserve"> Утв.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0C1B4B" w:rsidRDefault="00B928DB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0C1B4B">
            <w:rPr>
              <w:rFonts w:ascii="GOST type B" w:hAnsi="GOST type B" w:cs="Arial"/>
              <w:sz w:val="20"/>
              <w:szCs w:val="20"/>
            </w:rPr>
            <w:t xml:space="preserve"> </w:t>
          </w: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ind w:right="360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3" w:type="dxa"/>
          <w:gridSpan w:val="5"/>
          <w:vMerge/>
          <w:tcBorders>
            <w:top w:val="nil"/>
            <w:left w:val="single" w:sz="12" w:space="0" w:color="auto"/>
            <w:bottom w:val="nil"/>
            <w:right w:val="nil"/>
          </w:tcBorders>
          <w:vAlign w:val="center"/>
        </w:tcPr>
        <w:p w:rsidR="00AB5D0E" w:rsidRPr="000C1B4B" w:rsidRDefault="00AB5D0E" w:rsidP="006447E8">
          <w:pPr>
            <w:widowControl w:val="0"/>
            <w:spacing w:after="0" w:line="240" w:lineRule="auto"/>
            <w:ind w:right="360"/>
            <w:rPr>
              <w:rFonts w:ascii="GOST type B" w:hAnsi="GOST type B" w:cs="Arial"/>
              <w:sz w:val="16"/>
              <w:szCs w:val="16"/>
            </w:rPr>
          </w:pPr>
        </w:p>
      </w:tc>
    </w:tr>
  </w:tbl>
  <w:p w:rsidR="00AB5D0E" w:rsidRPr="000C1B4B" w:rsidRDefault="00FB546A" w:rsidP="00AB5D0E">
    <w:pPr>
      <w:pStyle w:val="a7"/>
      <w:tabs>
        <w:tab w:val="clear" w:pos="4153"/>
        <w:tab w:val="clear" w:pos="8306"/>
        <w:tab w:val="left" w:pos="1890"/>
      </w:tabs>
      <w:rPr>
        <w:rFonts w:ascii="GOST type B" w:hAnsi="GOST type B"/>
      </w:rPr>
    </w:pPr>
    <w:r>
      <w:rPr>
        <w:rFonts w:ascii="GOST type B" w:hAnsi="GOST type B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1077.3pt;margin-top:829.25pt;width:56.7pt;height:14.15pt;z-index:251657728;mso-position-horizontal-relative:page;mso-position-vertical-relative:page" stroked="f" strokeweight="1.5pt">
          <v:textbox style="mso-next-textbox:#_x0000_s2105" inset="0,0,0,0">
            <w:txbxContent>
              <w:p w:rsidR="00A40411" w:rsidRPr="000C1B4B" w:rsidRDefault="00A40411" w:rsidP="00A40411">
                <w:pPr>
                  <w:spacing w:after="0" w:line="240" w:lineRule="auto"/>
                  <w:jc w:val="center"/>
                  <w:rPr>
                    <w:rFonts w:ascii="GOST type B" w:hAnsi="GOST type B"/>
                    <w:sz w:val="20"/>
                    <w:szCs w:val="20"/>
                  </w:rPr>
                </w:pPr>
                <w:r w:rsidRPr="000C1B4B">
                  <w:rPr>
                    <w:rFonts w:ascii="GOST type B" w:hAnsi="GOST type B"/>
                    <w:sz w:val="20"/>
                    <w:szCs w:val="20"/>
                  </w:rPr>
                  <w:t>Формат А3</w:t>
                </w:r>
              </w:p>
            </w:txbxContent>
          </v:textbox>
          <w10:wrap anchorx="page" anchory="page"/>
        </v:shape>
      </w:pict>
    </w:r>
    <w:r>
      <w:rPr>
        <w:rFonts w:ascii="GOST type B" w:hAnsi="GOST type B"/>
        <w:noProof/>
      </w:rPr>
      <w:pict>
        <v:shape id="_x0000_s2104" type="#_x0000_t202" style="position:absolute;margin-left:907.2pt;margin-top:829.25pt;width:56.7pt;height:14.15pt;z-index:251656704;mso-position-horizontal-relative:page;mso-position-vertical-relative:page" stroked="f" strokeweight="1.5pt">
          <v:textbox style="mso-next-textbox:#_x0000_s2104" inset="0,0,0,0">
            <w:txbxContent>
              <w:p w:rsidR="00A6535D" w:rsidRPr="000C1B4B" w:rsidRDefault="00A6535D" w:rsidP="00A6535D">
                <w:pPr>
                  <w:spacing w:after="0" w:line="240" w:lineRule="auto"/>
                  <w:jc w:val="center"/>
                  <w:rPr>
                    <w:rFonts w:ascii="GOST type B" w:hAnsi="GOST type B"/>
                    <w:sz w:val="20"/>
                    <w:szCs w:val="20"/>
                  </w:rPr>
                </w:pPr>
                <w:r w:rsidRPr="000C1B4B">
                  <w:rPr>
                    <w:rFonts w:ascii="GOST type B" w:hAnsi="GOST type B"/>
                    <w:sz w:val="20"/>
                    <w:szCs w:val="20"/>
                  </w:rPr>
                  <w:t>Копировал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35B" w:rsidRDefault="00F4535B" w:rsidP="00AB5D0E">
    <w:pPr>
      <w:pStyle w:val="a7"/>
      <w:tabs>
        <w:tab w:val="clear" w:pos="4153"/>
        <w:tab w:val="clear" w:pos="8306"/>
        <w:tab w:val="left" w:pos="189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CE3" w:rsidRDefault="00821CE3" w:rsidP="002871FE">
      <w:pPr>
        <w:spacing w:after="0" w:line="240" w:lineRule="auto"/>
      </w:pPr>
      <w:r>
        <w:separator/>
      </w:r>
    </w:p>
  </w:footnote>
  <w:footnote w:type="continuationSeparator" w:id="0">
    <w:p w:rsidR="00821CE3" w:rsidRDefault="00821CE3" w:rsidP="00287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E" w:rsidRPr="00046D8B" w:rsidRDefault="00FB546A" w:rsidP="009B3A62">
    <w:pPr>
      <w:pStyle w:val="aa"/>
      <w:tabs>
        <w:tab w:val="left" w:pos="11340"/>
      </w:tabs>
      <w:rPr>
        <w:i/>
      </w:rPr>
    </w:pPr>
    <w:r w:rsidRPr="00FB546A">
      <w:rPr>
        <w:noProof/>
      </w:rPr>
      <w:pict>
        <v:group id="_x0000_s2112" style="position:absolute;margin-left:-55.25pt;margin-top:-6.8pt;width:34pt;height:340.2pt;z-index:251658752" coordorigin="454,284" coordsize="680,680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737;top:284;width:397;height:3402;mso-position-horizontal-relative:page;mso-position-vertical-relative:page" filled="f" strokeweight="1.5pt">
            <v:textbox style="layout-flow:vertical;mso-layout-flow-alt:bottom-to-top;mso-next-textbox:#_x0000_s2055" inset="0,0,0,0">
              <w:txbxContent>
                <w:p w:rsidR="006A1DCA" w:rsidRPr="003A1066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56" type="#_x0000_t202" style="position:absolute;left:454;top:284;width:283;height:3402;mso-position-horizontal-relative:page;mso-position-vertical-relative:page" filled="f" strokeweight="1.5pt">
            <v:textbox style="layout-flow:vertical;mso-layout-flow-alt:bottom-to-top;mso-next-textbox:#_x0000_s2056" inset="0,0,0,0">
              <w:txbxContent>
                <w:p w:rsidR="00D10921" w:rsidRPr="000C1B4B" w:rsidRDefault="00BB4C7C" w:rsidP="00D10921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Перв</w:t>
                  </w:r>
                  <w:proofErr w:type="spellEnd"/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примен</w:t>
                  </w:r>
                  <w:proofErr w:type="spellEnd"/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.</w:t>
                  </w:r>
                </w:p>
                <w:p w:rsidR="00A6535D" w:rsidRPr="00A6535D" w:rsidRDefault="00A6535D" w:rsidP="00A6535D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57" type="#_x0000_t202" style="position:absolute;left:454;top:3686;width:283;height:3402;mso-position-horizontal-relative:page;mso-position-vertical-relative:page" filled="f" strokeweight="1.5pt">
            <v:textbox style="layout-flow:vertical;mso-layout-flow-alt:bottom-to-top;mso-next-textbox:#_x0000_s2057" inset="0,0,0,0">
              <w:txbxContent>
                <w:p w:rsidR="00D10921" w:rsidRPr="000C1B4B" w:rsidRDefault="00BB4C7C" w:rsidP="00D10921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Справ. №</w:t>
                  </w:r>
                </w:p>
                <w:p w:rsidR="00A6535D" w:rsidRPr="00A6535D" w:rsidRDefault="00A6535D" w:rsidP="00A6535D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58" type="#_x0000_t202" style="position:absolute;left:737;top:3686;width:397;height:3402;mso-position-horizontal-relative:page;mso-position-vertical-relative:page" filled="f" strokeweight="1.5pt">
            <v:textbox style="layout-flow:vertical;mso-layout-flow-alt:bottom-to-top;mso-next-textbox:#_x0000_s2058" inset="0,0,0,0">
              <w:txbxContent>
                <w:p w:rsidR="006A1DCA" w:rsidRPr="003A1066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</v:group>
      </w:pict>
    </w:r>
    <w:r w:rsidRPr="00FB546A">
      <w:rPr>
        <w:noProof/>
      </w:rPr>
      <w:pict>
        <v:group id="_x0000_s2091" style="position:absolute;margin-left:-55.25pt;margin-top:395.75pt;width:34pt;height:411pt;z-index:251655680" coordorigin="454,8335" coordsize="680,8220">
          <v:shape id="_x0000_s2062" type="#_x0000_t202" style="position:absolute;left:454;top:13153;width:283;height:1984;mso-position-horizontal-relative:page;mso-position-vertical-relative:page" filled="f" strokeweight="1.5pt">
            <v:textbox style="layout-flow:vertical;mso-layout-flow-alt:bottom-to-top;mso-next-textbox:#_x0000_s2062" inset="0,0,0,0">
              <w:txbxContent>
                <w:p w:rsidR="00D65CFE" w:rsidRPr="000C1B4B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Подп</w:t>
                  </w:r>
                  <w:proofErr w:type="spellEnd"/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. и дата</w:t>
                  </w:r>
                </w:p>
              </w:txbxContent>
            </v:textbox>
          </v:shape>
          <v:shape id="_x0000_s2063" type="#_x0000_t202" style="position:absolute;left:454;top:15138;width:283;height:1417;mso-position-horizontal-relative:page;mso-position-vertical-relative:page" strokeweight="1.5pt">
            <v:textbox style="layout-flow:vertical;mso-layout-flow-alt:bottom-to-top;mso-next-textbox:#_x0000_s2063" inset="0,0,0,0">
              <w:txbxContent>
                <w:p w:rsidR="00D65CFE" w:rsidRPr="000C1B4B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_x0000_s2061" type="#_x0000_t202" style="position:absolute;left:737;top:13153;width:397;height:1984;mso-position-horizontal-relative:page;mso-position-vertical-relative:page" filled="f" strokeweight="1.5pt">
            <v:textbox style="layout-flow:vertical;mso-layout-flow-alt:bottom-to-top;mso-next-textbox:#_x0000_s2061" inset="0,0,0,0">
              <w:txbxContent>
                <w:p w:rsidR="00D65CFE" w:rsidRPr="00AF466F" w:rsidRDefault="00D65CFE" w:rsidP="0018060B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64" type="#_x0000_t202" style="position:absolute;left:737;top:15137;width:397;height:1418;mso-position-horizontal-relative:page;mso-position-vertical-relative:page" filled="f" strokeweight="1.5pt">
            <v:textbox style="layout-flow:vertical;mso-layout-flow-alt:bottom-to-top;mso-next-textbox:#_x0000_s2064" inset="0,0,0,0">
              <w:txbxContent>
                <w:p w:rsidR="00D65CFE" w:rsidRPr="00AF466F" w:rsidRDefault="00D65CFE" w:rsidP="0018060B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68" type="#_x0000_t202" style="position:absolute;left:737;top:11736;width:397;height:1417;mso-position-horizontal-relative:page;mso-position-vertical-relative:page" filled="f" strokeweight="1.5pt">
            <v:textbox style="layout-flow:vertical;mso-layout-flow-alt:bottom-to-top;mso-next-textbox:#_x0000_s2068" inset="0,0,0,0">
              <w:txbxContent>
                <w:p w:rsidR="00AC16D0" w:rsidRPr="00AF466F" w:rsidRDefault="00AC16D0" w:rsidP="0018060B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69" type="#_x0000_t202" style="position:absolute;left:737;top:10319;width:397;height:1417;mso-position-horizontal-relative:page;mso-position-vertical-relative:page" filled="f" strokeweight="1.5pt">
            <v:textbox style="layout-flow:vertical;mso-layout-flow-alt:bottom-to-top;mso-next-textbox:#_x0000_s2069" inset="0,0,0,0">
              <w:txbxContent>
                <w:p w:rsidR="00AC16D0" w:rsidRPr="00AF466F" w:rsidRDefault="00AC16D0" w:rsidP="0018060B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70" type="#_x0000_t202" style="position:absolute;left:737;top:8335;width:397;height:1984;mso-position-horizontal-relative:page;mso-position-vertical-relative:page" filled="f" strokeweight="1.5pt">
            <v:textbox style="layout-flow:vertical;mso-layout-flow-alt:bottom-to-top;mso-next-textbox:#_x0000_s2070" inset="0,0,0,0">
              <w:txbxContent>
                <w:p w:rsidR="00AC16D0" w:rsidRPr="00AF466F" w:rsidRDefault="00AC16D0" w:rsidP="0018060B">
                  <w:pPr>
                    <w:spacing w:after="0" w:line="240" w:lineRule="auto"/>
                    <w:jc w:val="center"/>
                    <w:rPr>
                      <w:rFonts w:ascii="GOST Type AU" w:hAnsi="GOST Type AU" w:cs="Arial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71" type="#_x0000_t202" style="position:absolute;left:454;top:8335;width:283;height:1984;mso-position-horizontal-relative:page;mso-position-vertical-relative:page" filled="f" strokeweight="1.5pt">
            <v:textbox style="layout-flow:vertical;mso-layout-flow-alt:bottom-to-top;mso-next-textbox:#_x0000_s2071" inset="0,0,0,0">
              <w:txbxContent>
                <w:p w:rsidR="00AC16D0" w:rsidRPr="000C1B4B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Подп</w:t>
                  </w:r>
                  <w:proofErr w:type="spellEnd"/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. и дата</w:t>
                  </w:r>
                </w:p>
              </w:txbxContent>
            </v:textbox>
          </v:shape>
          <v:shape id="_x0000_s2072" type="#_x0000_t202" style="position:absolute;left:454;top:10319;width:283;height:1417;mso-position-horizontal-relative:page;mso-position-vertical-relative:page" filled="f" strokeweight="1.5pt">
            <v:textbox style="layout-flow:vertical;mso-layout-flow-alt:bottom-to-top;mso-next-textbox:#_x0000_s2072" inset="0,0,0,0">
              <w:txbxContent>
                <w:p w:rsidR="00AC16D0" w:rsidRPr="000C1B4B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дубл</w:t>
                  </w:r>
                  <w:proofErr w:type="spellEnd"/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_x0000_s2073" type="#_x0000_t202" style="position:absolute;left:454;top:11736;width:283;height:1417;mso-position-horizontal-relative:page;mso-position-vertical-relative:page" strokeweight="1.5pt">
            <v:textbox style="layout-flow:vertical;mso-layout-flow-alt:bottom-to-top;mso-next-textbox:#_x0000_s2073" inset="0,0,0,0">
              <w:txbxContent>
                <w:p w:rsidR="00AC16D0" w:rsidRPr="000C1B4B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Взаим</w:t>
                  </w:r>
                  <w:proofErr w:type="spellEnd"/>
                  <w:r w:rsidRPr="000C1B4B">
                    <w:rPr>
                      <w:rFonts w:ascii="GOST type B" w:hAnsi="GOST type B"/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</v:group>
      </w:pict>
    </w:r>
    <w:r>
      <w:rPr>
        <w:i/>
        <w:noProof/>
      </w:rPr>
      <w:pict>
        <v:rect id="_x0000_s2049" style="position:absolute;margin-left:56.7pt;margin-top:14.2pt;width:1119.7pt;height:813.55pt;z-index:-251656704;mso-position-horizontal-relative:page;mso-position-vertical-relative:page" filled="f" strokeweight="1.5pt">
          <v:fill opacity="0"/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D8B" w:rsidRDefault="00046D8B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15"/>
    <w:multiLevelType w:val="hybridMultilevel"/>
    <w:tmpl w:val="94669A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3279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FEC07BA"/>
    <w:multiLevelType w:val="hybridMultilevel"/>
    <w:tmpl w:val="B4C2FC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hdrShapeDefaults>
    <o:shapedefaults v:ext="edit" spidmax="5122" style="mso-position-horizontal-relative:page;mso-position-vertical-relative:page" fillcolor="white">
      <v:fill color="white"/>
      <v:stroke weight="1.5pt"/>
      <v:textbox style="layout-flow:vertical;mso-layout-flow-alt:bottom-to-top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0397C"/>
    <w:rsid w:val="00003A49"/>
    <w:rsid w:val="00012E59"/>
    <w:rsid w:val="00026AC9"/>
    <w:rsid w:val="00040CF7"/>
    <w:rsid w:val="00046D8B"/>
    <w:rsid w:val="00050343"/>
    <w:rsid w:val="00050BF9"/>
    <w:rsid w:val="0005245F"/>
    <w:rsid w:val="00056752"/>
    <w:rsid w:val="000572CA"/>
    <w:rsid w:val="00064635"/>
    <w:rsid w:val="00097DA4"/>
    <w:rsid w:val="000C1B4B"/>
    <w:rsid w:val="000F44D9"/>
    <w:rsid w:val="00116387"/>
    <w:rsid w:val="00134189"/>
    <w:rsid w:val="0014255B"/>
    <w:rsid w:val="00142F43"/>
    <w:rsid w:val="001440B0"/>
    <w:rsid w:val="00171546"/>
    <w:rsid w:val="0018060B"/>
    <w:rsid w:val="00187DDB"/>
    <w:rsid w:val="001A1194"/>
    <w:rsid w:val="001A29D8"/>
    <w:rsid w:val="001D59B5"/>
    <w:rsid w:val="001E136D"/>
    <w:rsid w:val="00203AA2"/>
    <w:rsid w:val="00231C1D"/>
    <w:rsid w:val="00247B38"/>
    <w:rsid w:val="00273B9E"/>
    <w:rsid w:val="00273F41"/>
    <w:rsid w:val="00285D04"/>
    <w:rsid w:val="002871FE"/>
    <w:rsid w:val="002A539A"/>
    <w:rsid w:val="002B52C7"/>
    <w:rsid w:val="002F0945"/>
    <w:rsid w:val="00330D80"/>
    <w:rsid w:val="00332CF9"/>
    <w:rsid w:val="00344004"/>
    <w:rsid w:val="003568B5"/>
    <w:rsid w:val="00356AAC"/>
    <w:rsid w:val="00364F29"/>
    <w:rsid w:val="00392522"/>
    <w:rsid w:val="003A1066"/>
    <w:rsid w:val="003E6E36"/>
    <w:rsid w:val="00403290"/>
    <w:rsid w:val="00404BB7"/>
    <w:rsid w:val="004073B0"/>
    <w:rsid w:val="0041165A"/>
    <w:rsid w:val="00415B86"/>
    <w:rsid w:val="004212CC"/>
    <w:rsid w:val="0043063A"/>
    <w:rsid w:val="00432BEB"/>
    <w:rsid w:val="00434760"/>
    <w:rsid w:val="00444758"/>
    <w:rsid w:val="00461D91"/>
    <w:rsid w:val="004653D5"/>
    <w:rsid w:val="0047374A"/>
    <w:rsid w:val="00484D1B"/>
    <w:rsid w:val="004940B7"/>
    <w:rsid w:val="00495C25"/>
    <w:rsid w:val="004A5B4C"/>
    <w:rsid w:val="00527F09"/>
    <w:rsid w:val="005633A7"/>
    <w:rsid w:val="005E0432"/>
    <w:rsid w:val="00621158"/>
    <w:rsid w:val="006315D4"/>
    <w:rsid w:val="006447E8"/>
    <w:rsid w:val="00647E34"/>
    <w:rsid w:val="00660FE3"/>
    <w:rsid w:val="00665B0F"/>
    <w:rsid w:val="006A1DCA"/>
    <w:rsid w:val="006A40A9"/>
    <w:rsid w:val="006D7CD5"/>
    <w:rsid w:val="006F0867"/>
    <w:rsid w:val="007007E9"/>
    <w:rsid w:val="00700C38"/>
    <w:rsid w:val="0074417E"/>
    <w:rsid w:val="0076011D"/>
    <w:rsid w:val="007715B6"/>
    <w:rsid w:val="007B3299"/>
    <w:rsid w:val="007C18B0"/>
    <w:rsid w:val="0080657A"/>
    <w:rsid w:val="00812942"/>
    <w:rsid w:val="00821CE3"/>
    <w:rsid w:val="0082783F"/>
    <w:rsid w:val="00831505"/>
    <w:rsid w:val="008341DC"/>
    <w:rsid w:val="0084340F"/>
    <w:rsid w:val="009314E8"/>
    <w:rsid w:val="00935C19"/>
    <w:rsid w:val="00982D47"/>
    <w:rsid w:val="009965A9"/>
    <w:rsid w:val="009B3A62"/>
    <w:rsid w:val="00A07AAA"/>
    <w:rsid w:val="00A37A6F"/>
    <w:rsid w:val="00A40411"/>
    <w:rsid w:val="00A54E5A"/>
    <w:rsid w:val="00A6535D"/>
    <w:rsid w:val="00A6763E"/>
    <w:rsid w:val="00A70D7D"/>
    <w:rsid w:val="00AB5D0E"/>
    <w:rsid w:val="00AC16D0"/>
    <w:rsid w:val="00AE497C"/>
    <w:rsid w:val="00AE4EE3"/>
    <w:rsid w:val="00AF2C31"/>
    <w:rsid w:val="00AF466F"/>
    <w:rsid w:val="00B0397C"/>
    <w:rsid w:val="00B060EC"/>
    <w:rsid w:val="00B40D00"/>
    <w:rsid w:val="00B851A5"/>
    <w:rsid w:val="00B928DB"/>
    <w:rsid w:val="00B96470"/>
    <w:rsid w:val="00BA7B7E"/>
    <w:rsid w:val="00BB44A1"/>
    <w:rsid w:val="00BB4C7C"/>
    <w:rsid w:val="00BC3CEB"/>
    <w:rsid w:val="00BC5F1C"/>
    <w:rsid w:val="00BC6641"/>
    <w:rsid w:val="00BD05CD"/>
    <w:rsid w:val="00BD4D8C"/>
    <w:rsid w:val="00C070D6"/>
    <w:rsid w:val="00C34891"/>
    <w:rsid w:val="00C45A85"/>
    <w:rsid w:val="00C4610E"/>
    <w:rsid w:val="00C56A0F"/>
    <w:rsid w:val="00C67BCF"/>
    <w:rsid w:val="00CA139A"/>
    <w:rsid w:val="00CA67D3"/>
    <w:rsid w:val="00CB186C"/>
    <w:rsid w:val="00CB3353"/>
    <w:rsid w:val="00CB5C8D"/>
    <w:rsid w:val="00CD57F7"/>
    <w:rsid w:val="00CF6E33"/>
    <w:rsid w:val="00D10921"/>
    <w:rsid w:val="00D138D8"/>
    <w:rsid w:val="00D17931"/>
    <w:rsid w:val="00D2562D"/>
    <w:rsid w:val="00D331CB"/>
    <w:rsid w:val="00D360F5"/>
    <w:rsid w:val="00D65CFE"/>
    <w:rsid w:val="00D864CB"/>
    <w:rsid w:val="00D90CFD"/>
    <w:rsid w:val="00D91C54"/>
    <w:rsid w:val="00D92C0F"/>
    <w:rsid w:val="00DD6530"/>
    <w:rsid w:val="00E053AE"/>
    <w:rsid w:val="00E674D0"/>
    <w:rsid w:val="00E71A92"/>
    <w:rsid w:val="00E727BA"/>
    <w:rsid w:val="00E85E0B"/>
    <w:rsid w:val="00E93E77"/>
    <w:rsid w:val="00E94613"/>
    <w:rsid w:val="00ED3B83"/>
    <w:rsid w:val="00EE3050"/>
    <w:rsid w:val="00EF7030"/>
    <w:rsid w:val="00F003B3"/>
    <w:rsid w:val="00F21CBC"/>
    <w:rsid w:val="00F272FE"/>
    <w:rsid w:val="00F4535B"/>
    <w:rsid w:val="00F45ABC"/>
    <w:rsid w:val="00F870A9"/>
    <w:rsid w:val="00FB546A"/>
    <w:rsid w:val="00FC1F74"/>
    <w:rsid w:val="00FD2166"/>
    <w:rsid w:val="00FE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page;mso-position-vertical-relative:page" fillcolor="white">
      <v:fill color="white"/>
      <v:stroke weight="1.5pt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5C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80657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495C25"/>
    <w:pPr>
      <w:keepNext/>
      <w:pageBreakBefore/>
      <w:spacing w:after="0" w:line="240" w:lineRule="auto"/>
      <w:jc w:val="center"/>
      <w:outlineLvl w:val="1"/>
    </w:pPr>
    <w:rPr>
      <w:rFonts w:ascii="Times New Roman" w:hAnsi="Times New Roman"/>
      <w:sz w:val="36"/>
      <w:szCs w:val="20"/>
    </w:rPr>
  </w:style>
  <w:style w:type="paragraph" w:styleId="3">
    <w:name w:val="heading 3"/>
    <w:basedOn w:val="a"/>
    <w:next w:val="a"/>
    <w:link w:val="30"/>
    <w:qFormat/>
    <w:rsid w:val="00495C25"/>
    <w:pPr>
      <w:keepNext/>
      <w:spacing w:after="0" w:line="240" w:lineRule="auto"/>
      <w:jc w:val="center"/>
      <w:outlineLvl w:val="2"/>
    </w:pPr>
    <w:rPr>
      <w:rFonts w:ascii="GOST type A" w:hAnsi="GOST type A"/>
      <w:i/>
      <w:sz w:val="24"/>
      <w:szCs w:val="20"/>
    </w:rPr>
  </w:style>
  <w:style w:type="paragraph" w:styleId="4">
    <w:name w:val="heading 4"/>
    <w:basedOn w:val="a"/>
    <w:next w:val="a"/>
    <w:link w:val="40"/>
    <w:qFormat/>
    <w:rsid w:val="00495C25"/>
    <w:pPr>
      <w:keepNext/>
      <w:spacing w:after="0" w:line="240" w:lineRule="auto"/>
      <w:jc w:val="center"/>
      <w:outlineLvl w:val="3"/>
    </w:pPr>
    <w:rPr>
      <w:rFonts w:ascii="GOST type A" w:hAnsi="GOST type A"/>
      <w:i/>
      <w:sz w:val="28"/>
      <w:szCs w:val="20"/>
    </w:rPr>
  </w:style>
  <w:style w:type="paragraph" w:styleId="5">
    <w:name w:val="heading 5"/>
    <w:basedOn w:val="a"/>
    <w:next w:val="a"/>
    <w:link w:val="50"/>
    <w:qFormat/>
    <w:rsid w:val="00495C25"/>
    <w:pPr>
      <w:keepNext/>
      <w:spacing w:after="0" w:line="240" w:lineRule="auto"/>
      <w:jc w:val="center"/>
      <w:outlineLvl w:val="4"/>
    </w:pPr>
    <w:rPr>
      <w:rFonts w:ascii="GOST type A" w:hAnsi="GOST type A"/>
      <w:i/>
      <w:sz w:val="36"/>
      <w:szCs w:val="20"/>
    </w:rPr>
  </w:style>
  <w:style w:type="paragraph" w:styleId="6">
    <w:name w:val="heading 6"/>
    <w:basedOn w:val="a"/>
    <w:next w:val="a"/>
    <w:link w:val="60"/>
    <w:qFormat/>
    <w:rsid w:val="00495C25"/>
    <w:pPr>
      <w:keepNext/>
      <w:spacing w:after="0" w:line="240" w:lineRule="auto"/>
      <w:jc w:val="center"/>
      <w:outlineLvl w:val="5"/>
    </w:pPr>
    <w:rPr>
      <w:rFonts w:ascii="GOST type A" w:hAnsi="GOST type A"/>
      <w:i/>
      <w:sz w:val="40"/>
      <w:szCs w:val="20"/>
    </w:rPr>
  </w:style>
  <w:style w:type="paragraph" w:styleId="7">
    <w:name w:val="heading 7"/>
    <w:basedOn w:val="a"/>
    <w:next w:val="a"/>
    <w:link w:val="70"/>
    <w:qFormat/>
    <w:rsid w:val="00495C25"/>
    <w:pPr>
      <w:keepNext/>
      <w:spacing w:after="240" w:line="240" w:lineRule="auto"/>
      <w:jc w:val="center"/>
      <w:outlineLvl w:val="6"/>
    </w:pPr>
    <w:rPr>
      <w:rFonts w:ascii="Times New Roman" w:hAnsi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495C25"/>
    <w:pPr>
      <w:keepNext/>
      <w:spacing w:after="0" w:line="240" w:lineRule="auto"/>
      <w:jc w:val="center"/>
      <w:outlineLvl w:val="7"/>
    </w:pPr>
    <w:rPr>
      <w:rFonts w:ascii="Times New Roman" w:hAnsi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0657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80657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5">
    <w:name w:val="No Spacing"/>
    <w:link w:val="a6"/>
    <w:uiPriority w:val="1"/>
    <w:qFormat/>
    <w:rsid w:val="006A40A9"/>
    <w:rPr>
      <w:sz w:val="22"/>
      <w:szCs w:val="22"/>
    </w:rPr>
  </w:style>
  <w:style w:type="paragraph" w:customStyle="1" w:styleId="ISOCPEUR11K">
    <w:name w:val="ISOCPEUR 11 K"/>
    <w:basedOn w:val="a5"/>
    <w:link w:val="ISOCPEUR11K0"/>
    <w:qFormat/>
    <w:rsid w:val="0043063A"/>
    <w:rPr>
      <w:rFonts w:ascii="ISOCPEUR" w:hAnsi="ISOCPEUR"/>
      <w:i/>
    </w:rPr>
  </w:style>
  <w:style w:type="character" w:customStyle="1" w:styleId="a6">
    <w:name w:val="Без интервала Знак"/>
    <w:link w:val="a5"/>
    <w:uiPriority w:val="1"/>
    <w:rsid w:val="0043063A"/>
    <w:rPr>
      <w:sz w:val="22"/>
      <w:szCs w:val="22"/>
      <w:lang w:val="ru-RU" w:eastAsia="ru-RU" w:bidi="ar-SA"/>
    </w:rPr>
  </w:style>
  <w:style w:type="character" w:customStyle="1" w:styleId="ISOCPEUR11K0">
    <w:name w:val="ISOCPEUR 11 K Знак"/>
    <w:link w:val="ISOCPEUR11K"/>
    <w:rsid w:val="0043063A"/>
    <w:rPr>
      <w:sz w:val="22"/>
      <w:szCs w:val="22"/>
      <w:lang w:val="ru-RU" w:eastAsia="ru-RU" w:bidi="ar-SA"/>
    </w:rPr>
  </w:style>
  <w:style w:type="character" w:customStyle="1" w:styleId="20">
    <w:name w:val="Заголовок 2 Знак"/>
    <w:link w:val="2"/>
    <w:rsid w:val="00495C25"/>
    <w:rPr>
      <w:rFonts w:ascii="Times New Roman" w:eastAsia="Times New Roman" w:hAnsi="Times New Roman" w:cs="Times New Roman"/>
      <w:sz w:val="36"/>
      <w:szCs w:val="20"/>
    </w:rPr>
  </w:style>
  <w:style w:type="character" w:customStyle="1" w:styleId="30">
    <w:name w:val="Заголовок 3 Знак"/>
    <w:link w:val="3"/>
    <w:rsid w:val="00495C25"/>
    <w:rPr>
      <w:rFonts w:ascii="GOST type A" w:eastAsia="Times New Roman" w:hAnsi="GOST type A" w:cs="Times New Roman"/>
      <w:i/>
      <w:sz w:val="24"/>
      <w:szCs w:val="20"/>
    </w:rPr>
  </w:style>
  <w:style w:type="character" w:customStyle="1" w:styleId="40">
    <w:name w:val="Заголовок 4 Знак"/>
    <w:link w:val="4"/>
    <w:rsid w:val="00495C25"/>
    <w:rPr>
      <w:rFonts w:ascii="GOST type A" w:eastAsia="Times New Roman" w:hAnsi="GOST type A" w:cs="Times New Roman"/>
      <w:i/>
      <w:sz w:val="28"/>
      <w:szCs w:val="20"/>
    </w:rPr>
  </w:style>
  <w:style w:type="character" w:customStyle="1" w:styleId="50">
    <w:name w:val="Заголовок 5 Знак"/>
    <w:link w:val="5"/>
    <w:rsid w:val="00495C25"/>
    <w:rPr>
      <w:rFonts w:ascii="GOST type A" w:eastAsia="Times New Roman" w:hAnsi="GOST type A" w:cs="Times New Roman"/>
      <w:i/>
      <w:sz w:val="36"/>
      <w:szCs w:val="20"/>
    </w:rPr>
  </w:style>
  <w:style w:type="character" w:customStyle="1" w:styleId="60">
    <w:name w:val="Заголовок 6 Знак"/>
    <w:link w:val="6"/>
    <w:rsid w:val="00495C25"/>
    <w:rPr>
      <w:rFonts w:ascii="GOST type A" w:eastAsia="Times New Roman" w:hAnsi="GOST type A" w:cs="Times New Roman"/>
      <w:i/>
      <w:sz w:val="40"/>
      <w:szCs w:val="20"/>
    </w:rPr>
  </w:style>
  <w:style w:type="character" w:customStyle="1" w:styleId="70">
    <w:name w:val="Заголовок 7 Знак"/>
    <w:link w:val="7"/>
    <w:rsid w:val="00495C25"/>
    <w:rPr>
      <w:rFonts w:ascii="Times New Roman" w:eastAsia="Times New Roman" w:hAnsi="Times New Roman" w:cs="Times New Roman"/>
      <w:sz w:val="32"/>
      <w:szCs w:val="20"/>
    </w:rPr>
  </w:style>
  <w:style w:type="character" w:customStyle="1" w:styleId="80">
    <w:name w:val="Заголовок 8 Знак"/>
    <w:link w:val="8"/>
    <w:rsid w:val="00495C25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footer"/>
    <w:basedOn w:val="a"/>
    <w:link w:val="a8"/>
    <w:rsid w:val="00495C2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8">
    <w:name w:val="Нижний колонтитул Знак"/>
    <w:link w:val="a7"/>
    <w:rsid w:val="00495C25"/>
    <w:rPr>
      <w:rFonts w:ascii="Times New Roman" w:eastAsia="Times New Roman" w:hAnsi="Times New Roman" w:cs="Times New Roman"/>
      <w:sz w:val="28"/>
      <w:szCs w:val="20"/>
    </w:rPr>
  </w:style>
  <w:style w:type="character" w:styleId="a9">
    <w:name w:val="page number"/>
    <w:basedOn w:val="a0"/>
    <w:rsid w:val="00495C25"/>
  </w:style>
  <w:style w:type="paragraph" w:styleId="aa">
    <w:name w:val="header"/>
    <w:basedOn w:val="a"/>
    <w:link w:val="ab"/>
    <w:rsid w:val="00495C2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b">
    <w:name w:val="Верхний колонтитул Знак"/>
    <w:link w:val="aa"/>
    <w:rsid w:val="00495C25"/>
    <w:rPr>
      <w:rFonts w:ascii="Times New Roman" w:eastAsia="Times New Roman" w:hAnsi="Times New Roman" w:cs="Times New Roman"/>
      <w:sz w:val="28"/>
      <w:szCs w:val="20"/>
    </w:rPr>
  </w:style>
  <w:style w:type="paragraph" w:styleId="ac">
    <w:name w:val="Title"/>
    <w:basedOn w:val="a"/>
    <w:link w:val="ad"/>
    <w:qFormat/>
    <w:rsid w:val="00495C25"/>
    <w:pPr>
      <w:spacing w:after="0" w:line="240" w:lineRule="auto"/>
      <w:jc w:val="center"/>
    </w:pPr>
    <w:rPr>
      <w:rFonts w:ascii="Times New Roman" w:hAnsi="Times New Roman"/>
      <w:sz w:val="36"/>
      <w:szCs w:val="20"/>
    </w:rPr>
  </w:style>
  <w:style w:type="character" w:customStyle="1" w:styleId="ad">
    <w:name w:val="Название Знак"/>
    <w:link w:val="ac"/>
    <w:rsid w:val="00495C25"/>
    <w:rPr>
      <w:rFonts w:ascii="Times New Roman" w:eastAsia="Times New Roman" w:hAnsi="Times New Roman" w:cs="Times New Roman"/>
      <w:sz w:val="36"/>
      <w:szCs w:val="20"/>
    </w:rPr>
  </w:style>
  <w:style w:type="paragraph" w:styleId="ae">
    <w:name w:val="Subtitle"/>
    <w:basedOn w:val="a"/>
    <w:link w:val="af"/>
    <w:qFormat/>
    <w:rsid w:val="00495C25"/>
    <w:pPr>
      <w:spacing w:after="0" w:line="240" w:lineRule="auto"/>
      <w:jc w:val="center"/>
    </w:pPr>
    <w:rPr>
      <w:rFonts w:ascii="Times New Roman" w:hAnsi="Times New Roman"/>
      <w:sz w:val="32"/>
      <w:szCs w:val="20"/>
    </w:rPr>
  </w:style>
  <w:style w:type="character" w:customStyle="1" w:styleId="af">
    <w:name w:val="Подзаголовок Знак"/>
    <w:link w:val="ae"/>
    <w:rsid w:val="00495C25"/>
    <w:rPr>
      <w:rFonts w:ascii="Times New Roman" w:eastAsia="Times New Roman" w:hAnsi="Times New Roman" w:cs="Times New Roman"/>
      <w:sz w:val="32"/>
      <w:szCs w:val="20"/>
    </w:rPr>
  </w:style>
  <w:style w:type="paragraph" w:styleId="af0">
    <w:name w:val="footnote text"/>
    <w:basedOn w:val="a"/>
    <w:link w:val="af1"/>
    <w:semiHidden/>
    <w:rsid w:val="00495C25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f1">
    <w:name w:val="Текст сноски Знак"/>
    <w:link w:val="af0"/>
    <w:semiHidden/>
    <w:rsid w:val="00495C25"/>
    <w:rPr>
      <w:rFonts w:ascii="Times New Roman" w:eastAsia="Times New Roman" w:hAnsi="Times New Roman" w:cs="Times New Roman"/>
      <w:sz w:val="28"/>
      <w:szCs w:val="20"/>
    </w:rPr>
  </w:style>
  <w:style w:type="character" w:styleId="af2">
    <w:name w:val="footnote reference"/>
    <w:semiHidden/>
    <w:rsid w:val="00495C25"/>
    <w:rPr>
      <w:vertAlign w:val="superscript"/>
    </w:rPr>
  </w:style>
  <w:style w:type="paragraph" w:styleId="af3">
    <w:name w:val="Body Text"/>
    <w:basedOn w:val="a"/>
    <w:link w:val="af4"/>
    <w:rsid w:val="00495C25"/>
    <w:pPr>
      <w:tabs>
        <w:tab w:val="left" w:pos="4395"/>
      </w:tabs>
      <w:spacing w:after="0" w:line="240" w:lineRule="auto"/>
      <w:jc w:val="center"/>
    </w:pPr>
    <w:rPr>
      <w:rFonts w:ascii="Times New Roman" w:hAnsi="Times New Roman"/>
      <w:sz w:val="32"/>
      <w:szCs w:val="20"/>
    </w:rPr>
  </w:style>
  <w:style w:type="character" w:customStyle="1" w:styleId="af4">
    <w:name w:val="Основной текст Знак"/>
    <w:link w:val="af3"/>
    <w:rsid w:val="00495C25"/>
    <w:rPr>
      <w:rFonts w:ascii="Times New Roman" w:eastAsia="Times New Roman" w:hAnsi="Times New Roman" w:cs="Times New Roman"/>
      <w:sz w:val="32"/>
      <w:szCs w:val="20"/>
    </w:rPr>
  </w:style>
  <w:style w:type="paragraph" w:styleId="21">
    <w:name w:val="Body Text 2"/>
    <w:basedOn w:val="a"/>
    <w:link w:val="22"/>
    <w:rsid w:val="00495C25"/>
    <w:pPr>
      <w:spacing w:after="0" w:line="240" w:lineRule="auto"/>
    </w:pPr>
    <w:rPr>
      <w:rFonts w:ascii="GOST type A" w:hAnsi="GOST type A"/>
      <w:i/>
      <w:sz w:val="24"/>
      <w:szCs w:val="20"/>
    </w:rPr>
  </w:style>
  <w:style w:type="character" w:customStyle="1" w:styleId="22">
    <w:name w:val="Основной текст 2 Знак"/>
    <w:link w:val="21"/>
    <w:rsid w:val="00495C25"/>
    <w:rPr>
      <w:rFonts w:ascii="GOST type A" w:eastAsia="Times New Roman" w:hAnsi="GOST type A" w:cs="Times New Roman"/>
      <w:i/>
      <w:sz w:val="24"/>
      <w:szCs w:val="20"/>
    </w:rPr>
  </w:style>
  <w:style w:type="paragraph" w:styleId="af5">
    <w:name w:val="caption"/>
    <w:basedOn w:val="a"/>
    <w:next w:val="a"/>
    <w:qFormat/>
    <w:rsid w:val="00495C25"/>
    <w:pPr>
      <w:spacing w:after="0" w:line="240" w:lineRule="auto"/>
    </w:pPr>
    <w:rPr>
      <w:rFonts w:ascii="Times New Roman" w:hAnsi="Times New Roman"/>
      <w:sz w:val="32"/>
      <w:szCs w:val="20"/>
    </w:rPr>
  </w:style>
  <w:style w:type="paragraph" w:customStyle="1" w:styleId="PzText">
    <w:name w:val="PzText"/>
    <w:basedOn w:val="a"/>
    <w:rsid w:val="00495C25"/>
    <w:pPr>
      <w:spacing w:after="0" w:line="240" w:lineRule="auto"/>
      <w:ind w:firstLine="567"/>
      <w:jc w:val="both"/>
    </w:pPr>
    <w:rPr>
      <w:rFonts w:ascii="Arial" w:hAnsi="Arial"/>
      <w:sz w:val="20"/>
      <w:szCs w:val="20"/>
    </w:rPr>
  </w:style>
  <w:style w:type="paragraph" w:customStyle="1" w:styleId="PzTitul">
    <w:name w:val="PzTitul"/>
    <w:basedOn w:val="a"/>
    <w:rsid w:val="00495C25"/>
    <w:pPr>
      <w:spacing w:after="480" w:line="240" w:lineRule="auto"/>
      <w:jc w:val="center"/>
    </w:pPr>
    <w:rPr>
      <w:rFonts w:ascii="Arial" w:hAnsi="Arial"/>
      <w:sz w:val="20"/>
      <w:szCs w:val="20"/>
    </w:rPr>
  </w:style>
  <w:style w:type="character" w:styleId="af6">
    <w:name w:val="Hyperlink"/>
    <w:rsid w:val="00495C25"/>
    <w:rPr>
      <w:color w:val="0000FF"/>
      <w:u w:val="single"/>
    </w:rPr>
  </w:style>
  <w:style w:type="table" w:styleId="af7">
    <w:name w:val="Table Grid"/>
    <w:basedOn w:val="a1"/>
    <w:rsid w:val="00495C25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styaeva\Desktop\&#1060;&#1086;&#1088;&#1084;&#1072;%20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BBB0-1F99-4BD6-AE39-8F53F323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5.dot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kostyaeva</dc:creator>
  <cp:lastModifiedBy>kostyaeva</cp:lastModifiedBy>
  <cp:revision>2</cp:revision>
  <cp:lastPrinted>2010-05-02T13:16:00Z</cp:lastPrinted>
  <dcterms:created xsi:type="dcterms:W3CDTF">2018-11-23T10:38:00Z</dcterms:created>
  <dcterms:modified xsi:type="dcterms:W3CDTF">2020-09-12T13:23:00Z</dcterms:modified>
</cp:coreProperties>
</file>