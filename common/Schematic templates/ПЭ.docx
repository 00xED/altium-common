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page" w:horzAnchor="page" w:tblpX="1135" w:tblpY="285"/>
        <w:tblOverlap w:val="never"/>
        <w:tblW w:w="1049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4"/>
        <w:gridCol w:w="6237"/>
        <w:gridCol w:w="567"/>
        <w:gridCol w:w="2552"/>
      </w:tblGrid>
      <w:tr w:rsidR="004C74FB" w:rsidRPr="00DD7B78" w:rsidTr="004C74FB">
        <w:trPr>
          <w:trHeight w:hRule="exact" w:val="851"/>
        </w:trPr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C74FB" w:rsidRPr="005E43DF" w:rsidRDefault="004C74FB" w:rsidP="00837D1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b/>
                <w:sz w:val="24"/>
                <w:szCs w:val="24"/>
              </w:rPr>
            </w:pPr>
            <w:r w:rsidRPr="005E43DF">
              <w:rPr>
                <w:rFonts w:ascii="GOST type B" w:hAnsi="GOST type B" w:cs="Arial"/>
                <w:b/>
                <w:sz w:val="24"/>
                <w:szCs w:val="24"/>
              </w:rPr>
              <w:t xml:space="preserve">Поз. </w:t>
            </w:r>
          </w:p>
          <w:p w:rsidR="004C74FB" w:rsidRPr="005E43DF" w:rsidRDefault="00DD7B78" w:rsidP="00DD7B78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b/>
                <w:sz w:val="28"/>
                <w:szCs w:val="28"/>
                <w:lang w:val="en-US"/>
              </w:rPr>
            </w:pPr>
            <w:proofErr w:type="spellStart"/>
            <w:r w:rsidRPr="005E43DF">
              <w:rPr>
                <w:rFonts w:ascii="GOST type B" w:hAnsi="GOST type B" w:cs="Arial"/>
                <w:b/>
                <w:sz w:val="24"/>
                <w:szCs w:val="24"/>
              </w:rPr>
              <w:t>О</w:t>
            </w:r>
            <w:r w:rsidR="004C74FB" w:rsidRPr="005E43DF">
              <w:rPr>
                <w:rFonts w:ascii="GOST type B" w:hAnsi="GOST type B" w:cs="Arial"/>
                <w:b/>
                <w:sz w:val="24"/>
                <w:szCs w:val="24"/>
              </w:rPr>
              <w:t>бознач</w:t>
            </w:r>
            <w:proofErr w:type="spellEnd"/>
            <w:r w:rsidRPr="005E43DF">
              <w:rPr>
                <w:rFonts w:ascii="GOST type B" w:hAnsi="GOST type B" w:cs="Arial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4FB" w:rsidRPr="005E43DF" w:rsidRDefault="004C74FB" w:rsidP="00837D1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5E43DF">
              <w:rPr>
                <w:rFonts w:ascii="GOST type B" w:hAnsi="GOST type B" w:cs="Arial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4FB" w:rsidRPr="005E43DF" w:rsidRDefault="004C74FB" w:rsidP="004C74FB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5E43DF">
              <w:rPr>
                <w:rFonts w:ascii="GOST type B" w:hAnsi="GOST type B" w:cs="Arial"/>
                <w:b/>
                <w:sz w:val="28"/>
                <w:szCs w:val="28"/>
              </w:rPr>
              <w:t>Кол.</w:t>
            </w:r>
          </w:p>
        </w:tc>
        <w:tc>
          <w:tcPr>
            <w:tcW w:w="2552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4C74FB" w:rsidRPr="005E43DF" w:rsidRDefault="004C74FB" w:rsidP="004C74FB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b/>
                <w:sz w:val="28"/>
                <w:szCs w:val="28"/>
              </w:rPr>
            </w:pPr>
            <w:r w:rsidRPr="005E43DF">
              <w:rPr>
                <w:rFonts w:ascii="GOST type B" w:hAnsi="GOST type B" w:cs="Arial"/>
                <w:b/>
                <w:sz w:val="28"/>
                <w:szCs w:val="28"/>
              </w:rPr>
              <w:t>Примечание</w:t>
            </w:r>
          </w:p>
        </w:tc>
      </w:tr>
      <w:tr w:rsidR="004C74FB" w:rsidRPr="00DD7B78" w:rsidTr="004C74FB">
        <w:trPr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C74FB" w:rsidRPr="00DD7B78" w:rsidRDefault="004C74FB" w:rsidP="004C74FB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4FB" w:rsidRPr="00DD7B78" w:rsidRDefault="004C74FB" w:rsidP="0014255B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74FB" w:rsidRPr="00DD7B78" w:rsidRDefault="004C74FB" w:rsidP="00837D1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C74FB" w:rsidRPr="00DD7B78" w:rsidRDefault="004C74FB" w:rsidP="00837D1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923D7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923D7" w:rsidRPr="00081161" w:rsidRDefault="00C923D7" w:rsidP="00C923D7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923D7" w:rsidRPr="00081161" w:rsidRDefault="00C923D7" w:rsidP="00C923D7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23D7" w:rsidRPr="00081161" w:rsidRDefault="00C923D7" w:rsidP="00C923D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923D7" w:rsidRPr="00081161" w:rsidRDefault="00C923D7" w:rsidP="00C923D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277EF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C729B4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7667F1" w:rsidRPr="007667F1" w:rsidTr="00277EF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7667F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7667F1" w:rsidRDefault="007667F1" w:rsidP="007667F1">
            <w:pPr>
              <w:pStyle w:val="af8"/>
              <w:ind w:left="113"/>
              <w:rPr>
                <w:rFonts w:ascii="GOST type B" w:hAnsi="GOST type B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7667F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  <w:lang w:val="en-US"/>
              </w:rPr>
            </w:pPr>
          </w:p>
        </w:tc>
      </w:tr>
      <w:tr w:rsidR="007667F1" w:rsidRPr="007667F1" w:rsidTr="00277EF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7667F1" w:rsidRPr="007667F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7667F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7667F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7667F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  <w:lang w:val="en-US"/>
              </w:rPr>
            </w:pPr>
          </w:p>
        </w:tc>
      </w:tr>
      <w:tr w:rsidR="007667F1" w:rsidRPr="00DD7B78" w:rsidTr="00277EF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277EF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7667F1" w:rsidRPr="00DD7B78" w:rsidTr="001142F3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187CE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7667F1" w:rsidRPr="00DD7B78" w:rsidTr="00187CE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4B150C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F922CF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A176DE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7667F1" w:rsidRPr="0065090A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9D5D8D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9D5D8D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9D5D8D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7667F1" w:rsidRPr="00DD7B78" w:rsidTr="00E8273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9D5D8D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081161" w:rsidRDefault="007667F1" w:rsidP="007667F1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7667F1" w:rsidRPr="00DD7B78" w:rsidTr="004C74FB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7667F1" w:rsidRPr="00DD7B78" w:rsidTr="004C74FB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nil"/>
            </w:tcBorders>
            <w:vAlign w:val="center"/>
          </w:tcPr>
          <w:p w:rsidR="007667F1" w:rsidRPr="00DD7B78" w:rsidRDefault="007667F1" w:rsidP="007667F1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</w:tbl>
    <w:p w:rsidR="00C4610E" w:rsidRPr="00DD7B78" w:rsidRDefault="00C4610E" w:rsidP="004212CC">
      <w:pPr>
        <w:spacing w:line="360" w:lineRule="auto"/>
        <w:ind w:firstLine="709"/>
        <w:rPr>
          <w:rFonts w:ascii="GOST type B" w:hAnsi="GOST type B"/>
          <w:sz w:val="28"/>
          <w:szCs w:val="28"/>
        </w:rPr>
        <w:sectPr w:rsidR="00C4610E" w:rsidRPr="00DD7B78" w:rsidSect="009965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-567" w:right="709" w:bottom="567" w:left="1559" w:header="420" w:footer="0" w:gutter="0"/>
          <w:cols w:space="708"/>
          <w:docGrid w:linePitch="360"/>
        </w:sectPr>
      </w:pPr>
    </w:p>
    <w:tbl>
      <w:tblPr>
        <w:tblpPr w:leftFromText="181" w:rightFromText="181" w:vertAnchor="page" w:horzAnchor="page" w:tblpX="1135" w:tblpY="285"/>
        <w:tblOverlap w:val="never"/>
        <w:tblW w:w="1049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4"/>
        <w:gridCol w:w="6237"/>
        <w:gridCol w:w="567"/>
        <w:gridCol w:w="2552"/>
      </w:tblGrid>
      <w:tr w:rsidR="004C74FB" w:rsidRPr="00DD7B78" w:rsidTr="00837D1D">
        <w:trPr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4C74FB" w:rsidRPr="00DD7B78" w:rsidRDefault="004C74FB" w:rsidP="00837D1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4FB" w:rsidRPr="00DD7B78" w:rsidRDefault="004C74FB" w:rsidP="00837D1D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74FB" w:rsidRPr="00DD7B78" w:rsidRDefault="004C74FB" w:rsidP="00837D1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C74FB" w:rsidRPr="00DD7B78" w:rsidRDefault="004C74FB" w:rsidP="00837D1D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729B4" w:rsidRPr="00DD7B78" w:rsidTr="00FF23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9D5D8D" w:rsidRDefault="00C729B4" w:rsidP="00C729B4">
            <w:pPr>
              <w:pStyle w:val="af8"/>
              <w:ind w:left="113"/>
              <w:rPr>
                <w:rFonts w:ascii="GOST type B" w:hAnsi="GOST type B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C729B4" w:rsidRPr="00DD7B78" w:rsidTr="00837D1D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29B4" w:rsidRPr="00A80C2F" w:rsidRDefault="00C729B4" w:rsidP="00C729B4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Courier New"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C729B4" w:rsidRPr="00DD7B78" w:rsidTr="00837D1D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A47A97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29B4" w:rsidRPr="009D5D8D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9D5D8D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6A0CCA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3C271C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837D1D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BA2761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292E3C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9D5D8D" w:rsidRDefault="00C729B4" w:rsidP="00C729B4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FF23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9D5D8D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9D5D8D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B1035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9D5D8D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0A643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2B4A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729B4" w:rsidRPr="00DD7B78" w:rsidTr="002B4A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729B4" w:rsidRPr="00DD7B78" w:rsidTr="002B4A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729B4" w:rsidRPr="00DD7B78" w:rsidTr="002B4A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729B4" w:rsidRPr="00DD7B78" w:rsidTr="00537737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729B4" w:rsidRPr="00DD7B78" w:rsidTr="00A62845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29B4" w:rsidRPr="00C729B4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29B4" w:rsidRPr="00B165D4" w:rsidRDefault="00C729B4" w:rsidP="0052104F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729B4" w:rsidRPr="00DD7B78" w:rsidTr="00A62845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B4" w:rsidRPr="0052104F" w:rsidRDefault="00C729B4" w:rsidP="00C729B4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729B4" w:rsidRPr="00DD7B78" w:rsidTr="00A62845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B4" w:rsidRPr="00DD7B78" w:rsidRDefault="00C729B4" w:rsidP="00C729B4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</w:tbl>
    <w:p w:rsidR="00A62845" w:rsidRDefault="00A62845">
      <w:pPr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</w:rPr>
        <w:br w:type="page"/>
      </w:r>
    </w:p>
    <w:tbl>
      <w:tblPr>
        <w:tblpPr w:leftFromText="181" w:rightFromText="181" w:vertAnchor="page" w:horzAnchor="page" w:tblpX="1135" w:tblpY="285"/>
        <w:tblOverlap w:val="never"/>
        <w:tblW w:w="1049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4"/>
        <w:gridCol w:w="6237"/>
        <w:gridCol w:w="567"/>
        <w:gridCol w:w="2552"/>
      </w:tblGrid>
      <w:tr w:rsidR="00A62845" w:rsidRPr="00DD7B78" w:rsidTr="00872166">
        <w:trPr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C923D7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923D7" w:rsidRPr="00081161" w:rsidRDefault="00C923D7" w:rsidP="00C923D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923D7" w:rsidRPr="00292E3C" w:rsidRDefault="00C923D7" w:rsidP="00C923D7">
            <w:pPr>
              <w:pStyle w:val="af8"/>
              <w:ind w:left="113"/>
              <w:jc w:val="left"/>
              <w:rPr>
                <w:rFonts w:ascii="GOST type B" w:hAnsi="GOST type B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23D7" w:rsidRPr="00081161" w:rsidRDefault="00C923D7" w:rsidP="00C923D7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923D7" w:rsidRPr="00081161" w:rsidRDefault="00C923D7" w:rsidP="00C923D7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C729B4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29B4" w:rsidRPr="00A80C2F" w:rsidRDefault="00C729B4" w:rsidP="00C729B4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Courier New"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729B4" w:rsidRPr="00081161" w:rsidRDefault="00C729B4" w:rsidP="00C729B4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A80C2F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Courier New"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6A0CCA" w:rsidRPr="00DD7B78" w:rsidTr="0024297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6A0CCA" w:rsidRPr="00DD7B78" w:rsidTr="0024297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6A0CCA" w:rsidRPr="00DD7B78" w:rsidTr="0024297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6A0CCA" w:rsidRPr="00DD7B78" w:rsidTr="0024297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4"/>
                <w:szCs w:val="24"/>
              </w:rPr>
            </w:pPr>
          </w:p>
        </w:tc>
      </w:tr>
      <w:tr w:rsidR="006A0CCA" w:rsidRPr="00DD7B78" w:rsidTr="0024297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9D5D8D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9D5D8D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24297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A4446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292E3C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A4446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9D5D8D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9D5D8D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A4446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9D5D8D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A4446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A4446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A4446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A4446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A4446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545D68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B165D4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A0CCA" w:rsidRPr="00C729B4" w:rsidRDefault="006A0CCA" w:rsidP="00297FBB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0CCA" w:rsidRPr="00C729B4" w:rsidRDefault="006A0CCA" w:rsidP="00295824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52104F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52104F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A62845" w:rsidRDefault="00A62845">
      <w:pPr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</w:rPr>
        <w:br w:type="page"/>
      </w:r>
    </w:p>
    <w:tbl>
      <w:tblPr>
        <w:tblpPr w:leftFromText="181" w:rightFromText="181" w:vertAnchor="page" w:horzAnchor="page" w:tblpX="1135" w:tblpY="285"/>
        <w:tblOverlap w:val="never"/>
        <w:tblW w:w="1049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4"/>
        <w:gridCol w:w="6237"/>
        <w:gridCol w:w="567"/>
        <w:gridCol w:w="2552"/>
      </w:tblGrid>
      <w:tr w:rsidR="00A62845" w:rsidRPr="00DD7B78" w:rsidTr="00872166">
        <w:trPr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A62845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A62845" w:rsidRPr="00DD7B78" w:rsidRDefault="00A62845" w:rsidP="00872166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A80C2F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jc w:val="center"/>
              <w:rPr>
                <w:rFonts w:ascii="GOST type B" w:hAnsi="GOST type B" w:cs="Courier New"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911897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Courier New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911897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911897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911897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911897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pStyle w:val="af8"/>
              <w:ind w:left="113"/>
              <w:rPr>
                <w:rFonts w:ascii="GOST type B" w:hAnsi="GOST type B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911897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911897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</w:tcPr>
          <w:p w:rsidR="006A0CCA" w:rsidRPr="00081161" w:rsidRDefault="006A0CCA" w:rsidP="006A0CCA">
            <w:pPr>
              <w:pStyle w:val="af8"/>
              <w:ind w:left="113"/>
              <w:jc w:val="left"/>
              <w:rPr>
                <w:rFonts w:ascii="GOST type B" w:hAnsi="GOST type B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081161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 w:right="-188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 w:right="-188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  <w:tr w:rsidR="006A0CCA" w:rsidRPr="00DD7B78" w:rsidTr="00872166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142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CCA" w:rsidRPr="00DD7B78" w:rsidRDefault="006A0CCA" w:rsidP="006A0CCA">
            <w:pPr>
              <w:tabs>
                <w:tab w:val="left" w:pos="9072"/>
              </w:tabs>
              <w:spacing w:after="0" w:line="240" w:lineRule="auto"/>
              <w:ind w:left="-28"/>
              <w:jc w:val="center"/>
              <w:rPr>
                <w:rFonts w:ascii="GOST type B" w:hAnsi="GOST type B" w:cs="Arial"/>
                <w:sz w:val="28"/>
                <w:szCs w:val="28"/>
              </w:rPr>
            </w:pPr>
          </w:p>
        </w:tc>
      </w:tr>
    </w:tbl>
    <w:p w:rsidR="00A62845" w:rsidRDefault="00A62845">
      <w:pPr>
        <w:spacing w:after="0" w:line="240" w:lineRule="auto"/>
        <w:rPr>
          <w:rFonts w:ascii="GOST type B" w:hAnsi="GOST type B"/>
        </w:rPr>
      </w:pPr>
    </w:p>
    <w:sectPr w:rsidR="00A62845" w:rsidSect="00A2659C">
      <w:headerReference w:type="default" r:id="rId14"/>
      <w:footerReference w:type="default" r:id="rId15"/>
      <w:pgSz w:w="11906" w:h="16838"/>
      <w:pgMar w:top="1134" w:right="709" w:bottom="284" w:left="1559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54D" w:rsidRDefault="0018654D" w:rsidP="002871FE">
      <w:pPr>
        <w:spacing w:after="0" w:line="240" w:lineRule="auto"/>
      </w:pPr>
      <w:r>
        <w:separator/>
      </w:r>
    </w:p>
  </w:endnote>
  <w:endnote w:type="continuationSeparator" w:id="0">
    <w:p w:rsidR="0018654D" w:rsidRDefault="0018654D" w:rsidP="0028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GOST Type AU">
    <w:altName w:val="Calibri Light"/>
    <w:charset w:val="CC"/>
    <w:family w:val="auto"/>
    <w:pitch w:val="variable"/>
    <w:sig w:usb0="00000001" w:usb1="1000004A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DF" w:rsidRDefault="005E43D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E" w:rsidRPr="00DD7B78" w:rsidRDefault="00AB5D0E" w:rsidP="00AB5D0E">
    <w:pPr>
      <w:pStyle w:val="a7"/>
      <w:tabs>
        <w:tab w:val="clear" w:pos="4153"/>
        <w:tab w:val="clear" w:pos="8306"/>
        <w:tab w:val="left" w:pos="1890"/>
      </w:tabs>
      <w:rPr>
        <w:rFonts w:ascii="GOST type B" w:hAnsi="GOST type B"/>
      </w:rPr>
    </w:pPr>
  </w:p>
  <w:tbl>
    <w:tblPr>
      <w:tblpPr w:vertAnchor="page" w:horzAnchor="page" w:tblpX="1135" w:tblpY="14289"/>
      <w:tblW w:w="10487" w:type="dxa"/>
      <w:tblBorders>
        <w:top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850"/>
      <w:gridCol w:w="1134"/>
    </w:tblGrid>
    <w:tr w:rsidR="00AB5D0E" w:rsidRPr="00DD7B78" w:rsidTr="00432BEB">
      <w:trPr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6802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:rsidR="00AB5D0E" w:rsidRPr="00DD7B78" w:rsidRDefault="00212E03" w:rsidP="00AB5A6E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32"/>
              <w:szCs w:val="32"/>
            </w:rPr>
          </w:pPr>
          <w:r>
            <w:rPr>
              <w:rFonts w:ascii="GOST type B" w:hAnsi="GOST type B" w:cs="Courier New"/>
              <w:b/>
              <w:sz w:val="36"/>
              <w:szCs w:val="28"/>
            </w:rPr>
            <w:t>Обозначение</w:t>
          </w:r>
        </w:p>
      </w:tc>
    </w:tr>
    <w:tr w:rsidR="00AB5D0E" w:rsidRPr="00DD7B78" w:rsidTr="00432BEB">
      <w:trPr>
        <w:trHeight w:hRule="exact" w:val="284"/>
      </w:trPr>
      <w:tc>
        <w:tcPr>
          <w:tcW w:w="397" w:type="dxa"/>
          <w:tcBorders>
            <w:top w:val="single" w:sz="6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6D7CD5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6802" w:type="dxa"/>
          <w:gridSpan w:val="6"/>
          <w:vMerge/>
          <w:tcBorders>
            <w:top w:val="single" w:sz="6" w:space="0" w:color="auto"/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  <w:tr w:rsidR="00AB5D0E" w:rsidRPr="00DD7B78" w:rsidTr="00432BEB">
      <w:trPr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proofErr w:type="spellStart"/>
          <w:r w:rsidRPr="005E43DF">
            <w:rPr>
              <w:rFonts w:ascii="GOST type B" w:hAnsi="GOST type B" w:cs="Arial"/>
              <w:b/>
              <w:sz w:val="20"/>
              <w:szCs w:val="20"/>
            </w:rPr>
            <w:t>Изм</w:t>
          </w:r>
          <w:proofErr w:type="spellEnd"/>
          <w:r w:rsidRPr="005E43DF">
            <w:rPr>
              <w:rFonts w:ascii="GOST type B" w:hAnsi="GOST type B" w:cs="Arial"/>
              <w:b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>Лист.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proofErr w:type="spellStart"/>
          <w:r w:rsidRPr="005E43DF">
            <w:rPr>
              <w:rFonts w:ascii="GOST type B" w:hAnsi="GOST type B" w:cs="Arial"/>
              <w:b/>
              <w:sz w:val="20"/>
              <w:szCs w:val="20"/>
            </w:rPr>
            <w:t>Пров</w:t>
          </w:r>
          <w:proofErr w:type="spellEnd"/>
          <w:r w:rsidRPr="005E43DF">
            <w:rPr>
              <w:rFonts w:ascii="GOST type B" w:hAnsi="GOST type B" w:cs="Arial"/>
              <w:b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>Дата</w:t>
          </w:r>
        </w:p>
      </w:tc>
      <w:tc>
        <w:tcPr>
          <w:tcW w:w="6802" w:type="dxa"/>
          <w:gridSpan w:val="6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  <w:tr w:rsidR="00AB5D0E" w:rsidRPr="00DD7B78" w:rsidTr="00432BEB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  <w:left w:val="nil"/>
            <w:bottom w:val="single" w:sz="6" w:space="0" w:color="auto"/>
            <w:right w:val="single" w:sz="12" w:space="0" w:color="auto"/>
          </w:tcBorders>
          <w:vAlign w:val="center"/>
        </w:tcPr>
        <w:p w:rsidR="00AB5D0E" w:rsidRPr="005E43DF" w:rsidRDefault="00A6535D" w:rsidP="00A37A6F">
          <w:pPr>
            <w:widowControl w:val="0"/>
            <w:spacing w:after="0" w:line="240" w:lineRule="auto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 xml:space="preserve"> </w:t>
          </w:r>
          <w:proofErr w:type="spellStart"/>
          <w:r w:rsidRPr="005E43DF">
            <w:rPr>
              <w:rFonts w:ascii="GOST type B" w:hAnsi="GOST type B" w:cs="Arial"/>
              <w:b/>
              <w:sz w:val="20"/>
              <w:szCs w:val="20"/>
            </w:rPr>
            <w:t>Разраб</w:t>
          </w:r>
          <w:proofErr w:type="spellEnd"/>
          <w:r w:rsidRPr="005E43DF">
            <w:rPr>
              <w:rFonts w:ascii="GOST type B" w:hAnsi="GOST type B" w:cs="Arial"/>
              <w:b/>
              <w:sz w:val="20"/>
              <w:szCs w:val="20"/>
            </w:rPr>
            <w:t>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B928DB" w:rsidP="00A37A6F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D7B78">
            <w:rPr>
              <w:rFonts w:ascii="GOST type B" w:hAnsi="GOST type B" w:cs="Arial"/>
              <w:sz w:val="20"/>
              <w:szCs w:val="20"/>
            </w:rPr>
            <w:t xml:space="preserve"> </w:t>
          </w:r>
          <w:proofErr w:type="spellStart"/>
          <w:r w:rsidR="00C923D7">
            <w:rPr>
              <w:rFonts w:ascii="GOST type B" w:hAnsi="GOST type B" w:cs="Arial"/>
              <w:sz w:val="20"/>
              <w:szCs w:val="20"/>
            </w:rPr>
            <w:t>Костяева</w:t>
          </w:r>
          <w:proofErr w:type="spellEnd"/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6A0CCA" w:rsidRPr="00E84099" w:rsidRDefault="00212E03" w:rsidP="00C923D7">
          <w:pPr>
            <w:spacing w:line="240" w:lineRule="auto"/>
            <w:jc w:val="center"/>
            <w:rPr>
              <w:rFonts w:ascii="GOST type B" w:hAnsi="GOST type B" w:cs="Courier New"/>
              <w:sz w:val="28"/>
              <w:szCs w:val="28"/>
            </w:rPr>
          </w:pPr>
          <w:r>
            <w:rPr>
              <w:rFonts w:ascii="GOST type B" w:hAnsi="GOST type B" w:cs="Courier New"/>
              <w:sz w:val="28"/>
              <w:szCs w:val="28"/>
            </w:rPr>
            <w:t>Наименование</w:t>
          </w:r>
        </w:p>
        <w:p w:rsidR="00C923D7" w:rsidRPr="00292E3C" w:rsidRDefault="00C923D7" w:rsidP="00C923D7">
          <w:pPr>
            <w:jc w:val="center"/>
          </w:pPr>
          <w:r w:rsidRPr="00292E3C">
            <w:rPr>
              <w:rFonts w:ascii="GOST type B" w:hAnsi="GOST type B" w:cs="Courier New"/>
            </w:rPr>
            <w:t>Перечень элементов</w:t>
          </w:r>
        </w:p>
        <w:p w:rsidR="00AB5D0E" w:rsidRPr="00DD7B78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32"/>
              <w:szCs w:val="32"/>
            </w:rPr>
          </w:pPr>
        </w:p>
      </w:tc>
      <w:tc>
        <w:tcPr>
          <w:tcW w:w="849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>Лит.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>Листов</w:t>
          </w:r>
        </w:p>
      </w:tc>
    </w:tr>
    <w:tr w:rsidR="00AB5D0E" w:rsidRPr="00DD7B78" w:rsidTr="00432BEB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 xml:space="preserve"> </w:t>
          </w:r>
          <w:proofErr w:type="spellStart"/>
          <w:r w:rsidRPr="005E43DF">
            <w:rPr>
              <w:rFonts w:ascii="GOST type B" w:hAnsi="GOST type B" w:cs="Arial"/>
              <w:b/>
              <w:sz w:val="20"/>
              <w:szCs w:val="20"/>
            </w:rPr>
            <w:t>Пров</w:t>
          </w:r>
          <w:proofErr w:type="spellEnd"/>
          <w:r w:rsidRPr="005E43DF">
            <w:rPr>
              <w:rFonts w:ascii="GOST type B" w:hAnsi="GOST type B" w:cs="Arial"/>
              <w:b/>
              <w:sz w:val="20"/>
              <w:szCs w:val="20"/>
            </w:rPr>
            <w:t>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B928DB" w:rsidP="006A0CCA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D7B78">
            <w:rPr>
              <w:rFonts w:ascii="GOST type B" w:hAnsi="GOST type B" w:cs="Arial"/>
              <w:sz w:val="20"/>
              <w:szCs w:val="20"/>
            </w:rPr>
            <w:t xml:space="preserve"> </w:t>
          </w:r>
          <w:r w:rsidR="006A0CCA">
            <w:rPr>
              <w:rFonts w:ascii="GOST type B" w:hAnsi="GOST type B" w:cs="Arial"/>
              <w:sz w:val="20"/>
              <w:szCs w:val="20"/>
            </w:rPr>
            <w:t>Жило</w:t>
          </w: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 w:rsidRPr="00DD7B78">
            <w:rPr>
              <w:rFonts w:ascii="GOST type B" w:hAnsi="GOST type B" w:cs="Arial"/>
              <w:sz w:val="28"/>
              <w:szCs w:val="28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DD7B78" w:rsidRDefault="00C923D7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>
            <w:rPr>
              <w:rFonts w:ascii="GOST type B" w:hAnsi="GOST type B" w:cs="Arial"/>
              <w:sz w:val="28"/>
              <w:szCs w:val="28"/>
            </w:rPr>
            <w:t>3</w:t>
          </w:r>
        </w:p>
      </w:tc>
    </w:tr>
    <w:tr w:rsidR="00AB5D0E" w:rsidRPr="00DD7B78" w:rsidTr="00432BEB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 xml:space="preserve"> 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Default="006A0CCA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>
            <w:rPr>
              <w:rFonts w:ascii="GOST type B" w:hAnsi="GOST type B" w:cs="Arial"/>
              <w:sz w:val="28"/>
              <w:szCs w:val="28"/>
            </w:rPr>
            <w:t>ТЕКОН</w:t>
          </w:r>
        </w:p>
        <w:p w:rsidR="006A0CCA" w:rsidRPr="00DD7B78" w:rsidRDefault="006A0CCA" w:rsidP="00A37A6F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8"/>
              <w:szCs w:val="28"/>
            </w:rPr>
          </w:pPr>
          <w:r>
            <w:rPr>
              <w:rFonts w:ascii="GOST type B" w:hAnsi="GOST type B" w:cs="Arial"/>
              <w:sz w:val="28"/>
              <w:szCs w:val="28"/>
            </w:rPr>
            <w:t>Медицинские приборы</w:t>
          </w:r>
        </w:p>
      </w:tc>
    </w:tr>
    <w:tr w:rsidR="00AB5D0E" w:rsidRPr="00DD7B78" w:rsidTr="00432BEB">
      <w:trPr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 xml:space="preserve"> Н. контр.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B928DB" w:rsidP="006A0CCA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D7B78">
            <w:rPr>
              <w:rFonts w:ascii="GOST type B" w:hAnsi="GOST type B" w:cs="Arial"/>
              <w:sz w:val="20"/>
              <w:szCs w:val="20"/>
            </w:rPr>
            <w:t xml:space="preserve"> </w:t>
          </w:r>
          <w:r w:rsidR="006A0CCA">
            <w:rPr>
              <w:rFonts w:ascii="GOST type B" w:hAnsi="GOST type B" w:cs="Arial"/>
              <w:sz w:val="20"/>
              <w:szCs w:val="20"/>
            </w:rPr>
            <w:t>Лебедев</w:t>
          </w: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3" w:type="dxa"/>
          <w:gridSpan w:val="5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</w:tr>
    <w:tr w:rsidR="00AB5D0E" w:rsidRPr="00DD7B78" w:rsidTr="00813CB8">
      <w:trPr>
        <w:trHeight w:hRule="exact" w:val="302"/>
      </w:trPr>
      <w:tc>
        <w:tcPr>
          <w:tcW w:w="964" w:type="dxa"/>
          <w:gridSpan w:val="2"/>
          <w:tcBorders>
            <w:top w:val="single" w:sz="6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AB5D0E" w:rsidRPr="005E43DF" w:rsidRDefault="00AB5D0E" w:rsidP="00A37A6F">
          <w:pPr>
            <w:widowControl w:val="0"/>
            <w:spacing w:after="0" w:line="240" w:lineRule="auto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 xml:space="preserve"> Утв.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DD7B78" w:rsidRDefault="00B928DB" w:rsidP="006A0CCA">
          <w:pPr>
            <w:widowControl w:val="0"/>
            <w:spacing w:after="0" w:line="240" w:lineRule="auto"/>
            <w:rPr>
              <w:rFonts w:ascii="GOST type B" w:hAnsi="GOST type B" w:cs="Arial"/>
              <w:sz w:val="20"/>
              <w:szCs w:val="20"/>
            </w:rPr>
          </w:pPr>
          <w:r w:rsidRPr="00DD7B78">
            <w:rPr>
              <w:rFonts w:ascii="GOST type B" w:hAnsi="GOST type B" w:cs="Arial"/>
              <w:sz w:val="20"/>
              <w:szCs w:val="20"/>
            </w:rPr>
            <w:t xml:space="preserve"> </w:t>
          </w:r>
          <w:proofErr w:type="spellStart"/>
          <w:r w:rsidR="006A0CCA">
            <w:rPr>
              <w:rFonts w:ascii="GOST type B" w:hAnsi="GOST type B" w:cs="Arial"/>
              <w:sz w:val="20"/>
              <w:szCs w:val="20"/>
            </w:rPr>
            <w:t>Базаев</w:t>
          </w:r>
          <w:proofErr w:type="spellEnd"/>
          <w:r w:rsidR="005850A3">
            <w:rPr>
              <w:rFonts w:ascii="GOST type B" w:hAnsi="GOST type B" w:cs="Arial"/>
              <w:sz w:val="20"/>
              <w:szCs w:val="20"/>
            </w:rPr>
            <w:t xml:space="preserve"> Н.А.</w:t>
          </w:r>
        </w:p>
      </w:tc>
      <w:tc>
        <w:tcPr>
          <w:tcW w:w="850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DD7B78" w:rsidRDefault="00AB5D0E" w:rsidP="00D331CB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3969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2833" w:type="dxa"/>
          <w:gridSpan w:val="5"/>
          <w:vMerge/>
          <w:tcBorders>
            <w:top w:val="nil"/>
            <w:left w:val="single" w:sz="12" w:space="0" w:color="auto"/>
            <w:bottom w:val="nil"/>
            <w:right w:val="nil"/>
          </w:tcBorders>
          <w:vAlign w:val="center"/>
        </w:tcPr>
        <w:p w:rsidR="00AB5D0E" w:rsidRPr="00DD7B78" w:rsidRDefault="00AB5D0E" w:rsidP="00A37A6F">
          <w:pPr>
            <w:widowControl w:val="0"/>
            <w:spacing w:after="0" w:line="240" w:lineRule="auto"/>
            <w:ind w:right="360"/>
            <w:rPr>
              <w:rFonts w:ascii="GOST type B" w:hAnsi="GOST type B" w:cs="Arial"/>
              <w:sz w:val="16"/>
              <w:szCs w:val="16"/>
            </w:rPr>
          </w:pPr>
        </w:p>
      </w:tc>
    </w:tr>
  </w:tbl>
  <w:p w:rsidR="00AB5D0E" w:rsidRPr="00DD7B78" w:rsidRDefault="00B573C1" w:rsidP="00AB5D0E">
    <w:pPr>
      <w:pStyle w:val="a7"/>
      <w:tabs>
        <w:tab w:val="clear" w:pos="4153"/>
        <w:tab w:val="clear" w:pos="8306"/>
        <w:tab w:val="left" w:pos="1890"/>
      </w:tabs>
      <w:rPr>
        <w:rFonts w:ascii="GOST type B" w:hAnsi="GOST type B"/>
      </w:rPr>
    </w:pPr>
    <w:r>
      <w:rPr>
        <w:rFonts w:ascii="GOST type B" w:hAnsi="GOST type B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7" o:spid="_x0000_s2065" type="#_x0000_t202" style="position:absolute;margin-left:481.95pt;margin-top:829.25pt;width:56.7pt;height:14.15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" stroked="f" strokeweight="1.5pt">
          <v:textbox style="mso-next-textbox:#Text Box 57" inset="0,0,0,0">
            <w:txbxContent>
              <w:p w:rsidR="00A6535D" w:rsidRPr="00DD7B78" w:rsidRDefault="00A6535D" w:rsidP="00A6535D">
                <w:pPr>
                  <w:spacing w:after="0" w:line="240" w:lineRule="auto"/>
                  <w:jc w:val="center"/>
                  <w:rPr>
                    <w:rFonts w:ascii="GOST type B" w:hAnsi="GOST type B"/>
                    <w:sz w:val="20"/>
                    <w:szCs w:val="20"/>
                  </w:rPr>
                </w:pPr>
                <w:r w:rsidRPr="00DD7B78">
                  <w:rPr>
                    <w:rFonts w:ascii="GOST type B" w:hAnsi="GOST type B"/>
                    <w:sz w:val="20"/>
                    <w:szCs w:val="20"/>
                  </w:rPr>
                  <w:t>Формат А</w:t>
                </w:r>
                <w:proofErr w:type="gramStart"/>
                <w:r w:rsidRPr="00DD7B78">
                  <w:rPr>
                    <w:rFonts w:ascii="GOST type B" w:hAnsi="GOST type B"/>
                    <w:sz w:val="20"/>
                    <w:szCs w:val="20"/>
                  </w:rPr>
                  <w:t>4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rFonts w:ascii="GOST type B" w:hAnsi="GOST type B"/>
        <w:noProof/>
      </w:rPr>
      <w:pict>
        <v:shape id="Text Box 56" o:spid="_x0000_s2064" type="#_x0000_t202" style="position:absolute;margin-left:311.85pt;margin-top:829.25pt;width:56.7pt;height:14.15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" stroked="f" strokeweight="1.5pt">
          <v:textbox style="mso-next-textbox:#Text Box 56" inset="0,0,0,0">
            <w:txbxContent>
              <w:p w:rsidR="00A6535D" w:rsidRPr="00DD7B78" w:rsidRDefault="00A6535D" w:rsidP="00A6535D">
                <w:pPr>
                  <w:spacing w:after="0" w:line="240" w:lineRule="auto"/>
                  <w:jc w:val="center"/>
                  <w:rPr>
                    <w:rFonts w:ascii="GOST type B" w:hAnsi="GOST type B"/>
                    <w:sz w:val="20"/>
                    <w:szCs w:val="20"/>
                  </w:rPr>
                </w:pPr>
                <w:r w:rsidRPr="00DD7B78">
                  <w:rPr>
                    <w:rFonts w:ascii="GOST type B" w:hAnsi="GOST type B"/>
                    <w:sz w:val="20"/>
                    <w:szCs w:val="20"/>
                  </w:rPr>
                  <w:t>Копировал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DF" w:rsidRDefault="005E43DF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page" w:tblpX="1135" w:tblpY="15650"/>
      <w:tblOverlap w:val="never"/>
      <w:tblW w:w="10488" w:type="dxa"/>
      <w:tblBorders>
        <w:top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397"/>
      <w:gridCol w:w="567"/>
      <w:gridCol w:w="1304"/>
      <w:gridCol w:w="850"/>
      <w:gridCol w:w="567"/>
      <w:gridCol w:w="6236"/>
      <w:gridCol w:w="567"/>
    </w:tblGrid>
    <w:tr w:rsidR="00812942" w:rsidRPr="00DD7B78" w:rsidTr="001072F0">
      <w:trPr>
        <w:trHeight w:val="283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12942" w:rsidRPr="00DD7B78" w:rsidRDefault="00B573C1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  <w:r w:rsidRPr="00B573C1">
            <w:rPr>
              <w:rFonts w:ascii="GOST type B" w:hAnsi="GOST type B"/>
              <w:noProof/>
              <w:sz w:val="20"/>
              <w:szCs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2051" type="#_x0000_t202" style="position:absolute;left:0;text-align:left;margin-left:283.3pt;margin-top:399.55pt;width:28.35pt;height:42.5pt;z-index: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" filled="f" stroked="f" strokeweight="1.5pt">
                <v:textbox style="mso-next-textbox:#Text Box 38" inset="0,0,0,0">
                  <w:txbxContent>
                    <w:p w:rsidR="00812942" w:rsidRDefault="00812942" w:rsidP="00BA7B7E">
                      <w:pPr>
                        <w:jc w:val="center"/>
                        <w:rPr>
                          <w:rFonts w:ascii="GOST Type AU" w:hAnsi="GOST Type AU"/>
                          <w:i/>
                        </w:rPr>
                      </w:pPr>
                      <w:proofErr w:type="spellStart"/>
                      <w:r>
                        <w:rPr>
                          <w:rFonts w:ascii="GOST Type AU" w:hAnsi="GOST Type AU"/>
                          <w:i/>
                        </w:rPr>
                        <w:t>Подп</w:t>
                      </w:r>
                      <w:proofErr w:type="spellEnd"/>
                      <w:r>
                        <w:rPr>
                          <w:rFonts w:ascii="GOST Type AU" w:hAnsi="GOST Type AU"/>
                          <w:i/>
                        </w:rPr>
                        <w:t>. И дата</w:t>
                      </w:r>
                    </w:p>
                  </w:txbxContent>
                </v:textbox>
                <w10:wrap anchorx="page" anchory="page"/>
              </v:shape>
            </w:pict>
          </w: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6236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212E03" w:rsidP="00AB5A6E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32"/>
              <w:szCs w:val="16"/>
            </w:rPr>
          </w:pPr>
          <w:r w:rsidRPr="00212E03">
            <w:rPr>
              <w:rFonts w:ascii="GOST type B" w:hAnsi="GOST type B" w:cs="Courier New"/>
              <w:b/>
              <w:sz w:val="36"/>
              <w:szCs w:val="28"/>
            </w:rPr>
            <w:t>Обозначение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</w:tcPr>
        <w:tbl>
          <w:tblPr>
            <w:tblW w:w="567" w:type="dxa"/>
            <w:tblBorders>
              <w:insideH w:val="single" w:sz="12" w:space="0" w:color="000000"/>
              <w:insideV w:val="single" w:sz="12" w:space="0" w:color="000000"/>
            </w:tblBorders>
            <w:tblLayout w:type="fixed"/>
            <w:tblLook w:val="04A0"/>
          </w:tblPr>
          <w:tblGrid>
            <w:gridCol w:w="567"/>
          </w:tblGrid>
          <w:tr w:rsidR="00812942" w:rsidRPr="00DD7B78" w:rsidTr="00935C19">
            <w:trPr>
              <w:trHeight w:val="397"/>
            </w:trPr>
            <w:tc>
              <w:tcPr>
                <w:tcW w:w="567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EF7030" w:rsidRPr="005E43DF" w:rsidRDefault="00812942" w:rsidP="00DD6761">
                <w:pPr>
                  <w:framePr w:wrap="around" w:vAnchor="page" w:hAnchor="page" w:x="1135" w:y="15650"/>
                  <w:widowControl w:val="0"/>
                  <w:spacing w:after="0" w:line="240" w:lineRule="auto"/>
                  <w:suppressOverlap/>
                  <w:jc w:val="center"/>
                  <w:rPr>
                    <w:rFonts w:ascii="GOST type B" w:hAnsi="GOST type B" w:cs="Arial"/>
                    <w:b/>
                    <w:sz w:val="20"/>
                    <w:szCs w:val="20"/>
                  </w:rPr>
                </w:pPr>
                <w:r w:rsidRPr="005E43DF">
                  <w:rPr>
                    <w:rFonts w:ascii="GOST type B" w:hAnsi="GOST type B" w:cs="Arial"/>
                    <w:b/>
                    <w:sz w:val="20"/>
                    <w:szCs w:val="20"/>
                  </w:rPr>
                  <w:t>Лист</w:t>
                </w:r>
              </w:p>
            </w:tc>
          </w:tr>
          <w:tr w:rsidR="00812942" w:rsidRPr="00DD7B78" w:rsidTr="00935C19">
            <w:trPr>
              <w:trHeight w:val="454"/>
            </w:trPr>
            <w:tc>
              <w:tcPr>
                <w:tcW w:w="567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A2659C" w:rsidRPr="00DD7B78" w:rsidRDefault="00B573C1" w:rsidP="00DD6761">
                <w:pPr>
                  <w:framePr w:wrap="around" w:vAnchor="page" w:hAnchor="page" w:x="1135" w:y="15650"/>
                  <w:widowControl w:val="0"/>
                  <w:spacing w:after="0" w:line="240" w:lineRule="auto"/>
                  <w:suppressOverlap/>
                  <w:jc w:val="center"/>
                  <w:rPr>
                    <w:rFonts w:ascii="GOST type B" w:hAnsi="GOST type B" w:cs="Arial"/>
                    <w:sz w:val="28"/>
                    <w:szCs w:val="28"/>
                  </w:rPr>
                </w:pPr>
                <w:r>
                  <w:rPr>
                    <w:rFonts w:ascii="GOST type B" w:hAnsi="GOST type B" w:cs="Arial"/>
                    <w:sz w:val="28"/>
                    <w:szCs w:val="28"/>
                  </w:rPr>
                  <w:fldChar w:fldCharType="begin"/>
                </w:r>
                <w:r w:rsidR="004E6E61">
                  <w:rPr>
                    <w:rFonts w:ascii="GOST type B" w:hAnsi="GOST type B" w:cs="Arial"/>
                    <w:sz w:val="28"/>
                    <w:szCs w:val="28"/>
                  </w:rPr>
                  <w:instrText xml:space="preserve"> PAGE  \* Arabic  \* MERGEFORMAT </w:instrText>
                </w:r>
                <w:r>
                  <w:rPr>
                    <w:rFonts w:ascii="GOST type B" w:hAnsi="GOST type B" w:cs="Arial"/>
                    <w:sz w:val="28"/>
                    <w:szCs w:val="28"/>
                  </w:rPr>
                  <w:fldChar w:fldCharType="separate"/>
                </w:r>
                <w:r w:rsidR="005E43DF">
                  <w:rPr>
                    <w:rFonts w:ascii="GOST type B" w:hAnsi="GOST type B" w:cs="Arial"/>
                    <w:noProof/>
                    <w:sz w:val="28"/>
                    <w:szCs w:val="28"/>
                  </w:rPr>
                  <w:t>2</w:t>
                </w:r>
                <w:r>
                  <w:rPr>
                    <w:rFonts w:ascii="GOST type B" w:hAnsi="GOST type B" w:cs="Arial"/>
                    <w:sz w:val="28"/>
                    <w:szCs w:val="28"/>
                  </w:rPr>
                  <w:fldChar w:fldCharType="end"/>
                </w:r>
              </w:p>
            </w:tc>
          </w:tr>
        </w:tbl>
        <w:p w:rsidR="00812942" w:rsidRPr="00DD7B78" w:rsidRDefault="00812942" w:rsidP="001072F0">
          <w:pPr>
            <w:widowControl w:val="0"/>
            <w:spacing w:after="0" w:line="264" w:lineRule="auto"/>
            <w:jc w:val="center"/>
            <w:rPr>
              <w:rFonts w:ascii="GOST type B" w:hAnsi="GOST type B" w:cs="Arial"/>
            </w:rPr>
          </w:pPr>
        </w:p>
      </w:tc>
    </w:tr>
    <w:tr w:rsidR="00812942" w:rsidRPr="00DD7B78" w:rsidTr="001072F0">
      <w:trPr>
        <w:trHeight w:val="283"/>
      </w:trPr>
      <w:tc>
        <w:tcPr>
          <w:tcW w:w="397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sz w:val="20"/>
              <w:szCs w:val="20"/>
            </w:rPr>
          </w:pPr>
        </w:p>
      </w:tc>
      <w:tc>
        <w:tcPr>
          <w:tcW w:w="6236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right w:val="nil"/>
          </w:tcBorders>
        </w:tcPr>
        <w:p w:rsidR="00812942" w:rsidRPr="00DD7B78" w:rsidRDefault="00812942" w:rsidP="001072F0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  <w:tr w:rsidR="00812942" w:rsidRPr="00DD7B78" w:rsidTr="001072F0">
      <w:trPr>
        <w:trHeight w:val="283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5E43DF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proofErr w:type="spellStart"/>
          <w:r w:rsidRPr="005E43DF">
            <w:rPr>
              <w:rFonts w:ascii="GOST type B" w:hAnsi="GOST type B" w:cs="Arial"/>
              <w:b/>
              <w:sz w:val="20"/>
              <w:szCs w:val="20"/>
            </w:rPr>
            <w:t>Изм</w:t>
          </w:r>
          <w:proofErr w:type="spellEnd"/>
          <w:r w:rsidRPr="005E43DF">
            <w:rPr>
              <w:rFonts w:ascii="GOST type B" w:hAnsi="GOST type B" w:cs="Arial"/>
              <w:b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5E43DF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>Лист.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5E43DF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5E43DF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proofErr w:type="spellStart"/>
          <w:r w:rsidRPr="005E43DF">
            <w:rPr>
              <w:rFonts w:ascii="GOST type B" w:hAnsi="GOST type B" w:cs="Arial"/>
              <w:b/>
              <w:sz w:val="20"/>
              <w:szCs w:val="20"/>
            </w:rPr>
            <w:t>Пров</w:t>
          </w:r>
          <w:proofErr w:type="spellEnd"/>
          <w:r w:rsidRPr="005E43DF">
            <w:rPr>
              <w:rFonts w:ascii="GOST type B" w:hAnsi="GOST type B" w:cs="Arial"/>
              <w:b/>
              <w:sz w:val="20"/>
              <w:szCs w:val="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12942" w:rsidRPr="005E43DF" w:rsidRDefault="00812942" w:rsidP="001072F0">
          <w:pPr>
            <w:widowControl w:val="0"/>
            <w:spacing w:after="0" w:line="240" w:lineRule="auto"/>
            <w:jc w:val="center"/>
            <w:rPr>
              <w:rFonts w:ascii="GOST type B" w:hAnsi="GOST type B" w:cs="Arial"/>
              <w:b/>
              <w:sz w:val="20"/>
              <w:szCs w:val="20"/>
            </w:rPr>
          </w:pPr>
          <w:r w:rsidRPr="005E43DF">
            <w:rPr>
              <w:rFonts w:ascii="GOST type B" w:hAnsi="GOST type B" w:cs="Arial"/>
              <w:b/>
              <w:sz w:val="20"/>
              <w:szCs w:val="20"/>
            </w:rPr>
            <w:t>Дата</w:t>
          </w:r>
        </w:p>
      </w:tc>
      <w:tc>
        <w:tcPr>
          <w:tcW w:w="6236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12942" w:rsidRPr="00DD7B78" w:rsidRDefault="00812942" w:rsidP="001072F0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</w:tcPr>
        <w:p w:rsidR="00812942" w:rsidRPr="00DD7B78" w:rsidRDefault="00812942" w:rsidP="001072F0">
          <w:pPr>
            <w:widowControl w:val="0"/>
            <w:spacing w:after="0" w:line="240" w:lineRule="auto"/>
            <w:rPr>
              <w:rFonts w:ascii="GOST type B" w:hAnsi="GOST type B" w:cs="Arial"/>
              <w:sz w:val="16"/>
              <w:szCs w:val="16"/>
            </w:rPr>
          </w:pPr>
        </w:p>
      </w:tc>
    </w:tr>
  </w:tbl>
  <w:p w:rsidR="00F4535B" w:rsidRPr="00DD7B78" w:rsidRDefault="00B573C1" w:rsidP="00AB5D0E">
    <w:pPr>
      <w:pStyle w:val="a7"/>
      <w:tabs>
        <w:tab w:val="clear" w:pos="4153"/>
        <w:tab w:val="clear" w:pos="8306"/>
        <w:tab w:val="left" w:pos="1890"/>
      </w:tabs>
      <w:rPr>
        <w:rFonts w:ascii="GOST type B" w:hAnsi="GOST type B"/>
      </w:rPr>
    </w:pPr>
    <w:r>
      <w:rPr>
        <w:rFonts w:ascii="GOST type B" w:hAnsi="GOST type B"/>
        <w:noProof/>
      </w:rPr>
      <w:pict>
        <v:shape id="Text Box 58" o:spid="_x0000_s2050" type="#_x0000_t202" style="position:absolute;margin-left:481.95pt;margin-top:829.25pt;width:56.7pt;height:14.1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" stroked="f" strokeweight="1.5pt">
          <v:textbox style="mso-next-textbox:#Text Box 58" inset="0,0,0,0">
            <w:txbxContent>
              <w:p w:rsidR="001D59B5" w:rsidRPr="00DD7B78" w:rsidRDefault="001D59B5" w:rsidP="001D59B5">
                <w:pPr>
                  <w:spacing w:after="0" w:line="240" w:lineRule="auto"/>
                  <w:jc w:val="center"/>
                  <w:rPr>
                    <w:rFonts w:ascii="GOST type B" w:hAnsi="GOST type B"/>
                    <w:sz w:val="20"/>
                    <w:szCs w:val="20"/>
                  </w:rPr>
                </w:pPr>
                <w:r w:rsidRPr="00DD7B78">
                  <w:rPr>
                    <w:rFonts w:ascii="GOST type B" w:hAnsi="GOST type B"/>
                    <w:sz w:val="20"/>
                    <w:szCs w:val="20"/>
                  </w:rPr>
                  <w:t>Формат А</w:t>
                </w:r>
                <w:proofErr w:type="gramStart"/>
                <w:r w:rsidRPr="00DD7B78">
                  <w:rPr>
                    <w:rFonts w:ascii="GOST type B" w:hAnsi="GOST type B"/>
                    <w:sz w:val="20"/>
                    <w:szCs w:val="20"/>
                  </w:rPr>
                  <w:t>4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rFonts w:ascii="GOST type B" w:hAnsi="GOST type B"/>
        <w:noProof/>
      </w:rPr>
      <w:pict>
        <v:shape id="Text Box 59" o:spid="_x0000_s2049" type="#_x0000_t202" style="position:absolute;margin-left:311.85pt;margin-top:829.25pt;width:56.7pt;height:14.1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" stroked="f" strokeweight="1.5pt">
          <v:textbox style="mso-next-textbox:#Text Box 59" inset="0,0,0,0">
            <w:txbxContent>
              <w:p w:rsidR="001D59B5" w:rsidRPr="00DD7B78" w:rsidRDefault="001D59B5" w:rsidP="001D59B5">
                <w:pPr>
                  <w:spacing w:after="0" w:line="240" w:lineRule="auto"/>
                  <w:jc w:val="center"/>
                  <w:rPr>
                    <w:rFonts w:ascii="GOST type B" w:hAnsi="GOST type B"/>
                    <w:sz w:val="20"/>
                    <w:szCs w:val="20"/>
                  </w:rPr>
                </w:pPr>
                <w:r w:rsidRPr="00DD7B78">
                  <w:rPr>
                    <w:rFonts w:ascii="GOST type B" w:hAnsi="GOST type B"/>
                    <w:sz w:val="20"/>
                    <w:szCs w:val="20"/>
                  </w:rPr>
                  <w:t>Копировал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54D" w:rsidRDefault="0018654D" w:rsidP="002871FE">
      <w:pPr>
        <w:spacing w:after="0" w:line="240" w:lineRule="auto"/>
      </w:pPr>
      <w:r>
        <w:separator/>
      </w:r>
    </w:p>
  </w:footnote>
  <w:footnote w:type="continuationSeparator" w:id="0">
    <w:p w:rsidR="0018654D" w:rsidRDefault="0018654D" w:rsidP="00287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DF" w:rsidRDefault="005E43DF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E" w:rsidRPr="00046D8B" w:rsidRDefault="00B573C1">
    <w:pPr>
      <w:pStyle w:val="aa"/>
      <w:rPr>
        <w:i/>
      </w:rPr>
    </w:pPr>
    <w:r w:rsidRPr="00B573C1">
      <w:rPr>
        <w:noProof/>
      </w:rPr>
      <w:pict>
        <v:group id="Group 64" o:spid="_x0000_s2078" style="position:absolute;margin-left:-55.25pt;margin-top:-6.8pt;width:34pt;height:340.2pt;z-index:251660288" coordorigin="454,284" coordsize="680,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82" type="#_x0000_t202" style="position:absolute;left:737;top:284;width:397;height:3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" filled="f" strokeweight="1.5pt">
            <v:textbox style="layout-flow:vertical;mso-layout-flow-alt:bottom-to-top" inset="0,0,0,0">
              <w:txbxContent>
                <w:p w:rsidR="006A1DCA" w:rsidRPr="00C923D7" w:rsidRDefault="006A1DCA" w:rsidP="00C923D7">
                  <w:pPr>
                    <w:rPr>
                      <w:szCs w:val="20"/>
                    </w:rPr>
                  </w:pPr>
                </w:p>
              </w:txbxContent>
            </v:textbox>
          </v:shape>
          <v:shape id="Text Box 8" o:spid="_x0000_s2081" type="#_x0000_t202" style="position:absolute;left:454;top:284;width:283;height:3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7gOxAAAANsAAAAPAAAAZHJzL2Rvd25yZXYueG1sRI9Pa8JA&#10;FMTvBb/D8oTe6kYL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Pa3uA7EAAAA2wAAAA8A&#10;AAAAAAAAAAAAAAAABwIAAGRycy9kb3ducmV2LnhtbFBLBQYAAAAAAwADALcAAAD4AgAAAAA=&#10;" filled="f" strokeweight="1.5pt">
            <v:textbox style="layout-flow:vertical;mso-layout-flow-alt:bottom-to-top" inset="0,0,0,0">
              <w:txbxContent>
                <w:p w:rsidR="0012592D" w:rsidRPr="00DD7B78" w:rsidRDefault="00121406" w:rsidP="0012592D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Перв</w:t>
                  </w:r>
                  <w:proofErr w:type="spellEnd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примен</w:t>
                  </w:r>
                  <w:proofErr w:type="spellEnd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.</w:t>
                  </w:r>
                </w:p>
                <w:p w:rsidR="00A6535D" w:rsidRPr="00A6535D" w:rsidRDefault="00A6535D" w:rsidP="00A6535D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9" o:spid="_x0000_s2080" type="#_x0000_t202" style="position:absolute;left:454;top:3686;width:283;height:3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x2VxAAAANsAAAAPAAAAZHJzL2Rvd25yZXYueG1sRI9Ba8JA&#10;FITvgv9heUJvuomC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Jn7HZXEAAAA2wAAAA8A&#10;AAAAAAAAAAAAAAAABwIAAGRycy9kb3ducmV2LnhtbFBLBQYAAAAAAwADALcAAAD4AgAAAAA=&#10;" filled="f" strokeweight="1.5pt">
            <v:textbox style="layout-flow:vertical;mso-layout-flow-alt:bottom-to-top" inset="0,0,0,0">
              <w:txbxContent>
                <w:p w:rsidR="0012592D" w:rsidRPr="00DD7B78" w:rsidRDefault="00121406" w:rsidP="0012592D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Справ. №</w:t>
                  </w:r>
                </w:p>
                <w:p w:rsidR="00A6535D" w:rsidRPr="00DD7B78" w:rsidRDefault="00A6535D" w:rsidP="00A6535D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</w:p>
              </w:txbxContent>
            </v:textbox>
          </v:shape>
          <v:shape id="Text Box 10" o:spid="_x0000_s2079" type="#_x0000_t202" style="position:absolute;left:737;top:3686;width:397;height:3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" filled="f" strokeweight="1.5pt">
            <v:textbox style="layout-flow:vertical;mso-layout-flow-alt:bottom-to-top" inset="0,0,0,0">
              <w:txbxContent>
                <w:p w:rsidR="006A1DCA" w:rsidRPr="003A1066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</v:group>
      </w:pict>
    </w:r>
    <w:r w:rsidRPr="00B573C1">
      <w:rPr>
        <w:noProof/>
      </w:rPr>
      <w:pict>
        <v:group id="Group 43" o:spid="_x0000_s2067" style="position:absolute;margin-left:-55.25pt;margin-top:395.75pt;width:34pt;height:411pt;z-index:251653120" coordorigin="454,8335" coordsize="680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">
          <v:shape id="Text Box 14" o:spid="_x0000_s2077" type="#_x0000_t202" style="position:absolute;left:454;top:13153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BU/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X38En+AXDwBAAD//wMAUEsBAi0AFAAGAAgAAAAhANvh9svuAAAAhQEAABMAAAAAAAAAAAAAAAAA&#10;AAAAAFtDb250ZW50X1R5cGVzXS54bWxQSwECLQAUAAYACAAAACEAWvQsW78AAAAVAQAACwAAAAAA&#10;AAAAAAAAAAAfAQAAX3JlbHMvLnJlbHNQSwECLQAUAAYACAAAACEA7PAVP8AAAADbAAAADwAAAAAA&#10;AAAAAAAAAAAHAgAAZHJzL2Rvd25yZXYueG1sUEsFBgAAAAADAAMAtwAAAPQCAAAAAA==&#10;" filled="f" strokeweight="1.5pt">
            <v:textbox style="layout-flow:vertical;mso-layout-flow-alt:bottom-to-top" inset="0,0,0,0">
              <w:txbxContent>
                <w:p w:rsidR="00D65CFE" w:rsidRPr="00DD7B78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Text Box 15" o:spid="_x0000_s2076" type="#_x0000_t202" style="position:absolute;left:454;top:15138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" strokeweight="1.5pt">
            <v:textbox style="layout-flow:vertical;mso-layout-flow-alt:bottom-to-top" inset="0,0,0,0">
              <w:txbxContent>
                <w:p w:rsidR="00D65CFE" w:rsidRPr="00DD7B78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Text Box 13" o:spid="_x0000_s2075" type="#_x0000_t202" style="position:absolute;left:737;top:13153;width:397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<v:textbox style="layout-flow:vertical;mso-layout-flow-alt:bottom-to-top" inset="0,0,0,0">
              <w:txbxContent>
                <w:p w:rsidR="00D65CFE" w:rsidRPr="00FE5CA9" w:rsidRDefault="00D65CFE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16" o:spid="_x0000_s2074" type="#_x0000_t202" style="position:absolute;left:737;top:15137;width:397;height:1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otIxAAAANsAAAAPAAAAZHJzL2Rvd25yZXYueG1sRI9Pa8JA&#10;FMTvBb/D8oTe6kYL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Bwii0jEAAAA2wAAAA8A&#10;AAAAAAAAAAAAAAAABwIAAGRycy9kb3ducmV2LnhtbFBLBQYAAAAAAwADALcAAAD4AgAAAAA=&#10;" filled="f" strokeweight="1.5pt">
            <v:textbox style="layout-flow:vertical;mso-layout-flow-alt:bottom-to-top" inset="0,0,0,0">
              <w:txbxContent>
                <w:p w:rsidR="00D65CFE" w:rsidRPr="00FE5CA9" w:rsidRDefault="00D65CFE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20" o:spid="_x0000_s2073" type="#_x0000_t202" style="position:absolute;left:737;top:11736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<v:textbox style="layout-flow:vertical;mso-layout-flow-alt:bottom-to-top" inset="0,0,0,0">
              <w:txbxContent>
                <w:p w:rsidR="00AC16D0" w:rsidRPr="00FE5CA9" w:rsidRDefault="00AC16D0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21" o:spid="_x0000_s2072" type="#_x0000_t202" style="position:absolute;left:737;top:10319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<v:textbox style="layout-flow:vertical;mso-layout-flow-alt:bottom-to-top" inset="0,0,0,0">
              <w:txbxContent>
                <w:p w:rsidR="00AC16D0" w:rsidRPr="00FE5CA9" w:rsidRDefault="00AC16D0" w:rsidP="0018060B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22" o:spid="_x0000_s2071" type="#_x0000_t202" style="position:absolute;left:737;top:8335;width:397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Q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sEzh90v8AXLzAwAA//8DAFBLAQItABQABgAIAAAAIQDb4fbL7gAAAIUBAAATAAAAAAAAAAAA&#10;AAAAAAAAAABbQ29udGVudF9UeXBlc10ueG1sUEsBAi0AFAAGAAgAAAAhAFr0LFu/AAAAFQEAAAsA&#10;AAAAAAAAAAAAAAAAHwEAAF9yZWxzLy5yZWxzUEsBAi0AFAAGAAgAAAAhAAxVKNDEAAAA2wAAAA8A&#10;AAAAAAAAAAAAAAAABwIAAGRycy9kb3ducmV2LnhtbFBLBQYAAAAAAwADALcAAAD4AgAAAAA=&#10;" filled="f" strokeweight="1.5pt">
            <v:textbox style="layout-flow:vertical;mso-layout-flow-alt:bottom-to-top" inset="0,0,0,0">
              <w:txbxContent>
                <w:p w:rsidR="00AC16D0" w:rsidRPr="00FE5CA9" w:rsidRDefault="00AC16D0" w:rsidP="0018060B">
                  <w:pPr>
                    <w:spacing w:after="0" w:line="240" w:lineRule="auto"/>
                    <w:jc w:val="center"/>
                    <w:rPr>
                      <w:rFonts w:ascii="GOST Type AU" w:hAnsi="GOST Type AU" w:cs="Arial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23" o:spid="_x0000_s2070" type="#_x0000_t202" style="position:absolute;left:454;top:8335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" filled="f" strokeweight="1.5pt">
            <v:textbox style="layout-flow:vertical;mso-layout-flow-alt:bottom-to-top" inset="0,0,0,0">
              <w:txbxContent>
                <w:p w:rsidR="00AC16D0" w:rsidRPr="005E43DF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  <w:lang w:val="en-US"/>
                    </w:rPr>
                  </w:pPr>
                  <w:proofErr w:type="spellStart"/>
                  <w:r w:rsidRPr="005E43DF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5E43DF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Text Box 24" o:spid="_x0000_s2069" type="#_x0000_t202" style="position:absolute;left:454;top:10319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<v:textbox style="layout-flow:vertical;mso-layout-flow-alt:bottom-to-top" inset="0,0,0,0">
              <w:txbxContent>
                <w:p w:rsidR="00AC16D0" w:rsidRPr="00DD7B78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  <w:lang w:val="en-US"/>
                    </w:rPr>
                  </w:pPr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дубл</w:t>
                  </w:r>
                  <w:proofErr w:type="spellEnd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Text Box 25" o:spid="_x0000_s2068" type="#_x0000_t202" style="position:absolute;left:454;top:1173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" strokeweight="1.5pt">
            <v:textbox style="layout-flow:vertical;mso-layout-flow-alt:bottom-to-top" inset="0,0,0,0">
              <w:txbxContent>
                <w:p w:rsidR="00AC16D0" w:rsidRPr="00DD7B78" w:rsidRDefault="0018060B" w:rsidP="0018060B">
                  <w:pPr>
                    <w:spacing w:after="0" w:line="240" w:lineRule="auto"/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Взаим</w:t>
                  </w:r>
                  <w:proofErr w:type="spellEnd"/>
                  <w:r w:rsidRPr="00DD7B78">
                    <w:rPr>
                      <w:rFonts w:ascii="GOST type B" w:hAnsi="GOST type B"/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</v:group>
      </w:pict>
    </w:r>
    <w:r>
      <w:rPr>
        <w:i/>
        <w:noProof/>
      </w:rPr>
      <w:pict>
        <v:rect id="Rectangle 1" o:spid="_x0000_s2066" style="position:absolute;margin-left:56.7pt;margin-top:14.2pt;width:524.4pt;height:813.5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" filled="f" strokeweight="1.5pt">
          <v:fill opacity="0"/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DF" w:rsidRDefault="005E43DF">
    <w:pPr>
      <w:pStyle w:val="a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1135" w:tblpY="285"/>
      <w:tblOverlap w:val="never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1134"/>
      <w:gridCol w:w="6237"/>
      <w:gridCol w:w="567"/>
      <w:gridCol w:w="2552"/>
    </w:tblGrid>
    <w:tr w:rsidR="00266346" w:rsidRPr="00DD7B78" w:rsidTr="00266346">
      <w:trPr>
        <w:trHeight w:hRule="exact" w:val="851"/>
      </w:trPr>
      <w:tc>
        <w:tcPr>
          <w:tcW w:w="1134" w:type="dxa"/>
          <w:vAlign w:val="center"/>
        </w:tcPr>
        <w:p w:rsidR="00266346" w:rsidRPr="005E43DF" w:rsidRDefault="00266346" w:rsidP="00266346">
          <w:pPr>
            <w:tabs>
              <w:tab w:val="left" w:pos="9072"/>
            </w:tabs>
            <w:spacing w:after="0" w:line="240" w:lineRule="auto"/>
            <w:jc w:val="center"/>
            <w:rPr>
              <w:rFonts w:ascii="GOST type B" w:hAnsi="GOST type B" w:cs="Arial"/>
              <w:b/>
              <w:sz w:val="24"/>
              <w:szCs w:val="24"/>
            </w:rPr>
          </w:pPr>
          <w:r w:rsidRPr="005E43DF">
            <w:rPr>
              <w:rFonts w:ascii="GOST type B" w:hAnsi="GOST type B" w:cs="Arial"/>
              <w:b/>
              <w:sz w:val="24"/>
              <w:szCs w:val="24"/>
            </w:rPr>
            <w:t xml:space="preserve">Поз. </w:t>
          </w:r>
        </w:p>
        <w:p w:rsidR="00266346" w:rsidRPr="005E43DF" w:rsidRDefault="00266346" w:rsidP="00266346">
          <w:pPr>
            <w:tabs>
              <w:tab w:val="left" w:pos="9072"/>
            </w:tabs>
            <w:spacing w:after="0" w:line="240" w:lineRule="auto"/>
            <w:jc w:val="center"/>
            <w:rPr>
              <w:rFonts w:ascii="GOST type B" w:hAnsi="GOST type B" w:cs="Arial"/>
              <w:b/>
              <w:sz w:val="28"/>
              <w:szCs w:val="28"/>
              <w:lang w:val="en-US"/>
            </w:rPr>
          </w:pPr>
          <w:proofErr w:type="spellStart"/>
          <w:r w:rsidRPr="005E43DF">
            <w:rPr>
              <w:rFonts w:ascii="GOST type B" w:hAnsi="GOST type B" w:cs="Arial"/>
              <w:b/>
              <w:sz w:val="24"/>
              <w:szCs w:val="24"/>
            </w:rPr>
            <w:t>Обознач</w:t>
          </w:r>
          <w:proofErr w:type="spellEnd"/>
          <w:r w:rsidRPr="005E43DF">
            <w:rPr>
              <w:rFonts w:ascii="GOST type B" w:hAnsi="GOST type B" w:cs="Arial"/>
              <w:b/>
              <w:sz w:val="24"/>
              <w:szCs w:val="24"/>
              <w:lang w:val="en-US"/>
            </w:rPr>
            <w:t>.</w:t>
          </w:r>
        </w:p>
      </w:tc>
      <w:tc>
        <w:tcPr>
          <w:tcW w:w="6237" w:type="dxa"/>
          <w:vAlign w:val="center"/>
        </w:tcPr>
        <w:p w:rsidR="00266346" w:rsidRPr="005E43DF" w:rsidRDefault="00266346" w:rsidP="00266346">
          <w:pPr>
            <w:tabs>
              <w:tab w:val="left" w:pos="9072"/>
            </w:tabs>
            <w:spacing w:after="0" w:line="240" w:lineRule="auto"/>
            <w:jc w:val="center"/>
            <w:rPr>
              <w:rFonts w:ascii="GOST type B" w:hAnsi="GOST type B" w:cs="Arial"/>
              <w:b/>
              <w:sz w:val="28"/>
              <w:szCs w:val="28"/>
            </w:rPr>
          </w:pPr>
          <w:r w:rsidRPr="005E43DF">
            <w:rPr>
              <w:rFonts w:ascii="GOST type B" w:hAnsi="GOST type B" w:cs="Arial"/>
              <w:b/>
              <w:sz w:val="28"/>
              <w:szCs w:val="28"/>
            </w:rPr>
            <w:t>Наименование</w:t>
          </w:r>
        </w:p>
      </w:tc>
      <w:tc>
        <w:tcPr>
          <w:tcW w:w="567" w:type="dxa"/>
          <w:vAlign w:val="center"/>
        </w:tcPr>
        <w:p w:rsidR="00266346" w:rsidRPr="005E43DF" w:rsidRDefault="00266346" w:rsidP="00266346">
          <w:pPr>
            <w:tabs>
              <w:tab w:val="left" w:pos="9072"/>
            </w:tabs>
            <w:spacing w:after="0" w:line="240" w:lineRule="auto"/>
            <w:jc w:val="center"/>
            <w:rPr>
              <w:rFonts w:ascii="GOST type B" w:hAnsi="GOST type B" w:cs="Arial"/>
              <w:b/>
              <w:sz w:val="28"/>
              <w:szCs w:val="28"/>
            </w:rPr>
          </w:pPr>
          <w:r w:rsidRPr="005E43DF">
            <w:rPr>
              <w:rFonts w:ascii="GOST type B" w:hAnsi="GOST type B" w:cs="Arial"/>
              <w:b/>
              <w:sz w:val="28"/>
              <w:szCs w:val="28"/>
            </w:rPr>
            <w:t>Кол.</w:t>
          </w:r>
        </w:p>
      </w:tc>
      <w:tc>
        <w:tcPr>
          <w:tcW w:w="2552" w:type="dxa"/>
          <w:vAlign w:val="center"/>
        </w:tcPr>
        <w:p w:rsidR="00266346" w:rsidRPr="005E43DF" w:rsidRDefault="00266346" w:rsidP="00266346">
          <w:pPr>
            <w:tabs>
              <w:tab w:val="left" w:pos="9072"/>
            </w:tabs>
            <w:spacing w:after="0" w:line="240" w:lineRule="auto"/>
            <w:jc w:val="center"/>
            <w:rPr>
              <w:rFonts w:ascii="GOST type B" w:hAnsi="GOST type B" w:cs="Arial"/>
              <w:b/>
              <w:sz w:val="28"/>
              <w:szCs w:val="28"/>
            </w:rPr>
          </w:pPr>
          <w:r w:rsidRPr="005E43DF">
            <w:rPr>
              <w:rFonts w:ascii="GOST type B" w:hAnsi="GOST type B" w:cs="Arial"/>
              <w:b/>
              <w:sz w:val="28"/>
              <w:szCs w:val="28"/>
            </w:rPr>
            <w:t>Примечание</w:t>
          </w:r>
        </w:p>
      </w:tc>
    </w:tr>
  </w:tbl>
  <w:p w:rsidR="00046D8B" w:rsidRDefault="00B573C1">
    <w:pPr>
      <w:pStyle w:val="aa"/>
    </w:pPr>
    <w:r>
      <w:rPr>
        <w:noProof/>
      </w:rPr>
      <w:pict>
        <v:group id="Group 44" o:spid="_x0000_s2053" style="position:absolute;margin-left:-55.25pt;margin-top:381.3pt;width:34pt;height:411pt;z-index:251655168;mso-position-horizontal-relative:text;mso-position-vertical-relative:text" coordorigin="454,8335" coordsize="680,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2063" type="#_x0000_t202" style="position:absolute;left:454;top:13153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<v:textbox style="layout-flow:vertical;mso-layout-flow-alt:bottom-to-top" inset="0,0,0,0">
              <w:txbxContent>
                <w:p w:rsidR="006A1DCA" w:rsidRPr="005E43D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>Подп</w:t>
                  </w:r>
                  <w:proofErr w:type="spellEnd"/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Text Box 46" o:spid="_x0000_s2062" type="#_x0000_t202" style="position:absolute;left:454;top:15138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" strokeweight="1.5pt">
            <v:textbox style="layout-flow:vertical;mso-layout-flow-alt:bottom-to-top" inset="0,0,0,0">
              <w:txbxContent>
                <w:p w:rsidR="006A1DCA" w:rsidRPr="005E43D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b/>
                      <w:sz w:val="20"/>
                      <w:szCs w:val="20"/>
                    </w:rPr>
                  </w:pPr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Text Box 47" o:spid="_x0000_s2061" type="#_x0000_t202" style="position:absolute;left:737;top:13153;width:397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<v:textbox style="layout-flow:vertical;mso-layout-flow-alt:bottom-to-top" inset="0,0,0,0">
              <w:txbxContent>
                <w:p w:rsidR="006A1DCA" w:rsidRPr="00FE5CA9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48" o:spid="_x0000_s2060" type="#_x0000_t202" style="position:absolute;left:737;top:15137;width:397;height:1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<v:textbox style="layout-flow:vertical;mso-layout-flow-alt:bottom-to-top" inset="0,0,0,0">
              <w:txbxContent>
                <w:p w:rsidR="006A1DCA" w:rsidRPr="00FE5CA9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49" o:spid="_x0000_s2059" type="#_x0000_t202" style="position:absolute;left:737;top:11736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N+C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hl19kAF0+AAAA//8DAFBLAQItABQABgAIAAAAIQDb4fbL7gAAAIUBAAATAAAAAAAAAAAA&#10;AAAAAAAAAABbQ29udGVudF9UeXBlc10ueG1sUEsBAi0AFAAGAAgAAAAhAFr0LFu/AAAAFQEAAAsA&#10;AAAAAAAAAAAAAAAAHwEAAF9yZWxzLy5yZWxzUEsBAi0AFAAGAAgAAAAhACKc34LEAAAA2wAAAA8A&#10;AAAAAAAAAAAAAAAABwIAAGRycy9kb3ducmV2LnhtbFBLBQYAAAAAAwADALcAAAD4AgAAAAA=&#10;" filled="f" strokeweight="1.5pt">
            <v:textbox style="layout-flow:vertical;mso-layout-flow-alt:bottom-to-top" inset="0,0,0,0">
              <w:txbxContent>
                <w:p w:rsidR="006A1DCA" w:rsidRPr="00FE5CA9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50" o:spid="_x0000_s2058" type="#_x0000_t202" style="position:absolute;left:737;top:10319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<v:textbox style="layout-flow:vertical;mso-layout-flow-alt:bottom-to-top" inset="0,0,0,0">
              <w:txbxContent>
                <w:p w:rsidR="006A1DCA" w:rsidRPr="00FE5CA9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51" o:spid="_x0000_s2057" type="#_x0000_t202" style="position:absolute;left:737;top:8335;width:397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<v:textbox style="layout-flow:vertical;mso-layout-flow-alt:bottom-to-top" inset="0,0,0,0">
              <w:txbxContent>
                <w:p w:rsidR="006A1DCA" w:rsidRPr="00FE5CA9" w:rsidRDefault="006A1DCA" w:rsidP="006A1DCA">
                  <w:pPr>
                    <w:spacing w:after="0" w:line="240" w:lineRule="auto"/>
                    <w:jc w:val="center"/>
                    <w:rPr>
                      <w:rFonts w:ascii="GOST Type AU" w:hAnsi="GOST Type AU" w:cs="Arial"/>
                      <w:i/>
                      <w:sz w:val="20"/>
                      <w:szCs w:val="20"/>
                    </w:rPr>
                  </w:pPr>
                </w:p>
              </w:txbxContent>
            </v:textbox>
          </v:shape>
          <v:shape id="Text Box 52" o:spid="_x0000_s2056" type="#_x0000_t202" style="position:absolute;left:454;top:8335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H1wgAAANsAAAAPAAAAZHJzL2Rvd25yZXYueG1sRE9Na8JA&#10;EL0X+h+WEbw1Gy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DSTkH1wgAAANsAAAAPAAAA&#10;AAAAAAAAAAAAAAcCAABkcnMvZG93bnJldi54bWxQSwUGAAAAAAMAAwC3AAAA9gIAAAAA&#10;" filled="f" strokeweight="1.5pt">
            <v:textbox style="layout-flow:vertical;mso-layout-flow-alt:bottom-to-top" inset="0,0,0,0">
              <w:txbxContent>
                <w:p w:rsidR="006A1DCA" w:rsidRPr="005E43D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b/>
                      <w:sz w:val="20"/>
                      <w:szCs w:val="20"/>
                    </w:rPr>
                  </w:pPr>
                  <w:proofErr w:type="spellStart"/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>Подп</w:t>
                  </w:r>
                  <w:proofErr w:type="spellEnd"/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Text Box 53" o:spid="_x0000_s2055" type="#_x0000_t202" style="position:absolute;left:454;top:10319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<v:textbox style="layout-flow:vertical;mso-layout-flow-alt:bottom-to-top" inset="0,0,0,0">
              <w:txbxContent>
                <w:p w:rsidR="006A1DCA" w:rsidRPr="005E43D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b/>
                      <w:sz w:val="20"/>
                      <w:szCs w:val="20"/>
                    </w:rPr>
                  </w:pPr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>дубл</w:t>
                  </w:r>
                  <w:proofErr w:type="spellEnd"/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Text Box 54" o:spid="_x0000_s2054" type="#_x0000_t202" style="position:absolute;left:454;top:1173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" strokeweight="1.5pt">
            <v:textbox style="layout-flow:vertical;mso-layout-flow-alt:bottom-to-top" inset="0,0,0,0">
              <w:txbxContent>
                <w:p w:rsidR="006A1DCA" w:rsidRPr="005E43DF" w:rsidRDefault="006A1DCA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>Взаим</w:t>
                  </w:r>
                  <w:proofErr w:type="spellEnd"/>
                  <w:r w:rsidRPr="005E43DF">
                    <w:rPr>
                      <w:rFonts w:ascii="GOST type B" w:hAnsi="GOST type B"/>
                      <w:b/>
                      <w:sz w:val="20"/>
                      <w:szCs w:val="20"/>
                    </w:rPr>
                    <w:t>. Инв. №</w:t>
                  </w:r>
                </w:p>
                <w:p w:rsidR="00DD7B78" w:rsidRPr="005E43DF" w:rsidRDefault="00DD7B78" w:rsidP="006A1DCA">
                  <w:pPr>
                    <w:spacing w:after="0" w:line="240" w:lineRule="auto"/>
                    <w:jc w:val="center"/>
                    <w:rPr>
                      <w:rFonts w:ascii="GOST type B" w:hAnsi="GOST type B"/>
                      <w:b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v:group>
      </w:pict>
    </w:r>
    <w:r>
      <w:rPr>
        <w:noProof/>
      </w:rPr>
      <w:pict>
        <v:rect id="Rectangle 2" o:spid="_x0000_s2052" style="position:absolute;margin-left:56.7pt;margin-top:14.2pt;width:524.4pt;height:813.55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" strokeweight="1.5pt">
          <v:fill opacity="0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15"/>
    <w:multiLevelType w:val="hybridMultilevel"/>
    <w:tmpl w:val="94669A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279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FEC07BA"/>
    <w:multiLevelType w:val="hybridMultilevel"/>
    <w:tmpl w:val="B4C2FC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characterSpacingControl w:val="doNotCompress"/>
  <w:hdrShapeDefaults>
    <o:shapedefaults v:ext="edit" spidmax="6146" style="mso-position-horizontal-relative:page;mso-position-vertical-relative:page" fillcolor="white">
      <v:fill color="white"/>
      <v:stroke weight="1.5pt"/>
      <v:textbox style="layout-flow:vertical;mso-layout-flow-alt:bottom-to-top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E7BB2"/>
    <w:rsid w:val="00003A49"/>
    <w:rsid w:val="00012E59"/>
    <w:rsid w:val="00014969"/>
    <w:rsid w:val="00046D8B"/>
    <w:rsid w:val="00050343"/>
    <w:rsid w:val="00050BF9"/>
    <w:rsid w:val="0005245F"/>
    <w:rsid w:val="00056752"/>
    <w:rsid w:val="000572CA"/>
    <w:rsid w:val="00064635"/>
    <w:rsid w:val="00097DA4"/>
    <w:rsid w:val="000F44D9"/>
    <w:rsid w:val="001072F0"/>
    <w:rsid w:val="00116387"/>
    <w:rsid w:val="00121406"/>
    <w:rsid w:val="0012592D"/>
    <w:rsid w:val="0014255B"/>
    <w:rsid w:val="00142F43"/>
    <w:rsid w:val="00171546"/>
    <w:rsid w:val="0018060B"/>
    <w:rsid w:val="0018654D"/>
    <w:rsid w:val="00187DDB"/>
    <w:rsid w:val="001912C2"/>
    <w:rsid w:val="001A1194"/>
    <w:rsid w:val="001A29D8"/>
    <w:rsid w:val="001D59B5"/>
    <w:rsid w:val="001E136D"/>
    <w:rsid w:val="001E7BB2"/>
    <w:rsid w:val="00212E03"/>
    <w:rsid w:val="00231C1D"/>
    <w:rsid w:val="00247B38"/>
    <w:rsid w:val="00266346"/>
    <w:rsid w:val="00273B9E"/>
    <w:rsid w:val="00273F41"/>
    <w:rsid w:val="00285D04"/>
    <w:rsid w:val="002871FE"/>
    <w:rsid w:val="00295824"/>
    <w:rsid w:val="00297FBB"/>
    <w:rsid w:val="002A539A"/>
    <w:rsid w:val="002B52C7"/>
    <w:rsid w:val="002D0227"/>
    <w:rsid w:val="002E398F"/>
    <w:rsid w:val="002F0945"/>
    <w:rsid w:val="00332CF9"/>
    <w:rsid w:val="00344004"/>
    <w:rsid w:val="003568B5"/>
    <w:rsid w:val="00356AAC"/>
    <w:rsid w:val="00362808"/>
    <w:rsid w:val="00364F29"/>
    <w:rsid w:val="00392522"/>
    <w:rsid w:val="00392B0C"/>
    <w:rsid w:val="00396929"/>
    <w:rsid w:val="003A1066"/>
    <w:rsid w:val="003A34D8"/>
    <w:rsid w:val="003C0B27"/>
    <w:rsid w:val="003C17FA"/>
    <w:rsid w:val="003E6E36"/>
    <w:rsid w:val="00403290"/>
    <w:rsid w:val="00404BB7"/>
    <w:rsid w:val="004073B0"/>
    <w:rsid w:val="0041165A"/>
    <w:rsid w:val="00415B86"/>
    <w:rsid w:val="004212CC"/>
    <w:rsid w:val="0043063A"/>
    <w:rsid w:val="00432BEB"/>
    <w:rsid w:val="00444758"/>
    <w:rsid w:val="00461D91"/>
    <w:rsid w:val="004653D5"/>
    <w:rsid w:val="004705DE"/>
    <w:rsid w:val="0047374A"/>
    <w:rsid w:val="00484D1B"/>
    <w:rsid w:val="004940B7"/>
    <w:rsid w:val="00495C25"/>
    <w:rsid w:val="004A5B4C"/>
    <w:rsid w:val="004C58C9"/>
    <w:rsid w:val="004C74FB"/>
    <w:rsid w:val="004E6E61"/>
    <w:rsid w:val="0052104F"/>
    <w:rsid w:val="00527F09"/>
    <w:rsid w:val="0054197B"/>
    <w:rsid w:val="0055134C"/>
    <w:rsid w:val="005633A7"/>
    <w:rsid w:val="005850A3"/>
    <w:rsid w:val="00595408"/>
    <w:rsid w:val="005961F8"/>
    <w:rsid w:val="005E43DF"/>
    <w:rsid w:val="00604737"/>
    <w:rsid w:val="006122E7"/>
    <w:rsid w:val="00621158"/>
    <w:rsid w:val="00627C1F"/>
    <w:rsid w:val="006315D4"/>
    <w:rsid w:val="00647E34"/>
    <w:rsid w:val="0065090A"/>
    <w:rsid w:val="00660FE3"/>
    <w:rsid w:val="00665B0F"/>
    <w:rsid w:val="006771CF"/>
    <w:rsid w:val="006A0CCA"/>
    <w:rsid w:val="006A1DCA"/>
    <w:rsid w:val="006A40A9"/>
    <w:rsid w:val="006D7CD5"/>
    <w:rsid w:val="006E5684"/>
    <w:rsid w:val="006F0867"/>
    <w:rsid w:val="007007E9"/>
    <w:rsid w:val="00700C38"/>
    <w:rsid w:val="0076011D"/>
    <w:rsid w:val="007667F1"/>
    <w:rsid w:val="007715B6"/>
    <w:rsid w:val="0079505C"/>
    <w:rsid w:val="007B3046"/>
    <w:rsid w:val="007B3299"/>
    <w:rsid w:val="007C18B0"/>
    <w:rsid w:val="007D0C2A"/>
    <w:rsid w:val="0080657A"/>
    <w:rsid w:val="00812942"/>
    <w:rsid w:val="00813CB8"/>
    <w:rsid w:val="0082783F"/>
    <w:rsid w:val="00831505"/>
    <w:rsid w:val="00837D1D"/>
    <w:rsid w:val="0084340F"/>
    <w:rsid w:val="00871E76"/>
    <w:rsid w:val="008D2F9F"/>
    <w:rsid w:val="009314E8"/>
    <w:rsid w:val="00935C19"/>
    <w:rsid w:val="00943A90"/>
    <w:rsid w:val="00982D47"/>
    <w:rsid w:val="0099133F"/>
    <w:rsid w:val="009965A9"/>
    <w:rsid w:val="009D5D8D"/>
    <w:rsid w:val="00A07AAA"/>
    <w:rsid w:val="00A2659C"/>
    <w:rsid w:val="00A319C6"/>
    <w:rsid w:val="00A37A6F"/>
    <w:rsid w:val="00A54E5A"/>
    <w:rsid w:val="00A62845"/>
    <w:rsid w:val="00A6535D"/>
    <w:rsid w:val="00A6763E"/>
    <w:rsid w:val="00A70D7D"/>
    <w:rsid w:val="00A80C2F"/>
    <w:rsid w:val="00AB2052"/>
    <w:rsid w:val="00AB5A6E"/>
    <w:rsid w:val="00AB5D0E"/>
    <w:rsid w:val="00AC16D0"/>
    <w:rsid w:val="00AE497C"/>
    <w:rsid w:val="00AE4EE3"/>
    <w:rsid w:val="00B060EC"/>
    <w:rsid w:val="00B10A12"/>
    <w:rsid w:val="00B165D4"/>
    <w:rsid w:val="00B4056B"/>
    <w:rsid w:val="00B573C1"/>
    <w:rsid w:val="00B851A5"/>
    <w:rsid w:val="00B90486"/>
    <w:rsid w:val="00B928DB"/>
    <w:rsid w:val="00BA7B7E"/>
    <w:rsid w:val="00BB09C0"/>
    <w:rsid w:val="00BB44A1"/>
    <w:rsid w:val="00BC3CEB"/>
    <w:rsid w:val="00BC5F1C"/>
    <w:rsid w:val="00BC64F3"/>
    <w:rsid w:val="00BC6641"/>
    <w:rsid w:val="00BD4D8C"/>
    <w:rsid w:val="00C070D6"/>
    <w:rsid w:val="00C34891"/>
    <w:rsid w:val="00C45A85"/>
    <w:rsid w:val="00C4610E"/>
    <w:rsid w:val="00C56A0F"/>
    <w:rsid w:val="00C61E0A"/>
    <w:rsid w:val="00C729B4"/>
    <w:rsid w:val="00C86D89"/>
    <w:rsid w:val="00C923D7"/>
    <w:rsid w:val="00CA67D3"/>
    <w:rsid w:val="00CB2754"/>
    <w:rsid w:val="00CB3353"/>
    <w:rsid w:val="00CB5C8D"/>
    <w:rsid w:val="00CD57F7"/>
    <w:rsid w:val="00CE00E0"/>
    <w:rsid w:val="00CF6E33"/>
    <w:rsid w:val="00D16CDC"/>
    <w:rsid w:val="00D17931"/>
    <w:rsid w:val="00D2562D"/>
    <w:rsid w:val="00D331CB"/>
    <w:rsid w:val="00D360F5"/>
    <w:rsid w:val="00D65CFE"/>
    <w:rsid w:val="00D864CB"/>
    <w:rsid w:val="00D90CFD"/>
    <w:rsid w:val="00D91C54"/>
    <w:rsid w:val="00D92C0F"/>
    <w:rsid w:val="00DA53B0"/>
    <w:rsid w:val="00DD6530"/>
    <w:rsid w:val="00DD6761"/>
    <w:rsid w:val="00DD7B78"/>
    <w:rsid w:val="00E053AE"/>
    <w:rsid w:val="00E22D63"/>
    <w:rsid w:val="00E51505"/>
    <w:rsid w:val="00E674D0"/>
    <w:rsid w:val="00E71A92"/>
    <w:rsid w:val="00E85E0B"/>
    <w:rsid w:val="00E93E77"/>
    <w:rsid w:val="00EE3050"/>
    <w:rsid w:val="00EF7030"/>
    <w:rsid w:val="00F1539E"/>
    <w:rsid w:val="00F21CBC"/>
    <w:rsid w:val="00F272FE"/>
    <w:rsid w:val="00F3691F"/>
    <w:rsid w:val="00F4535B"/>
    <w:rsid w:val="00F45ABC"/>
    <w:rsid w:val="00F870A9"/>
    <w:rsid w:val="00FC1F74"/>
    <w:rsid w:val="00FD2166"/>
    <w:rsid w:val="00FE0A54"/>
    <w:rsid w:val="00FE5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mso-position-horizontal-relative:page;mso-position-vertical-relative:page" fillcolor="white">
      <v:fill color="white"/>
      <v:stroke weight="1.5pt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4CB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657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495C25"/>
    <w:pPr>
      <w:keepNext/>
      <w:pageBreakBefore/>
      <w:spacing w:after="0" w:line="240" w:lineRule="auto"/>
      <w:jc w:val="center"/>
      <w:outlineLvl w:val="1"/>
    </w:pPr>
    <w:rPr>
      <w:rFonts w:ascii="Times New Roman" w:hAnsi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495C25"/>
    <w:pPr>
      <w:keepNext/>
      <w:spacing w:after="0" w:line="240" w:lineRule="auto"/>
      <w:jc w:val="center"/>
      <w:outlineLvl w:val="2"/>
    </w:pPr>
    <w:rPr>
      <w:rFonts w:ascii="GOST type A" w:hAnsi="GOST type A"/>
      <w:i/>
      <w:sz w:val="24"/>
      <w:szCs w:val="20"/>
    </w:rPr>
  </w:style>
  <w:style w:type="paragraph" w:styleId="4">
    <w:name w:val="heading 4"/>
    <w:basedOn w:val="a"/>
    <w:next w:val="a"/>
    <w:link w:val="40"/>
    <w:qFormat/>
    <w:rsid w:val="00495C25"/>
    <w:pPr>
      <w:keepNext/>
      <w:spacing w:after="0" w:line="240" w:lineRule="auto"/>
      <w:jc w:val="center"/>
      <w:outlineLvl w:val="3"/>
    </w:pPr>
    <w:rPr>
      <w:rFonts w:ascii="GOST type A" w:hAnsi="GOST type A"/>
      <w:i/>
      <w:sz w:val="28"/>
      <w:szCs w:val="20"/>
    </w:rPr>
  </w:style>
  <w:style w:type="paragraph" w:styleId="5">
    <w:name w:val="heading 5"/>
    <w:basedOn w:val="a"/>
    <w:next w:val="a"/>
    <w:link w:val="50"/>
    <w:qFormat/>
    <w:rsid w:val="00495C25"/>
    <w:pPr>
      <w:keepNext/>
      <w:spacing w:after="0" w:line="240" w:lineRule="auto"/>
      <w:jc w:val="center"/>
      <w:outlineLvl w:val="4"/>
    </w:pPr>
    <w:rPr>
      <w:rFonts w:ascii="GOST type A" w:hAnsi="GOST type A"/>
      <w:i/>
      <w:sz w:val="36"/>
      <w:szCs w:val="20"/>
    </w:rPr>
  </w:style>
  <w:style w:type="paragraph" w:styleId="6">
    <w:name w:val="heading 6"/>
    <w:basedOn w:val="a"/>
    <w:next w:val="a"/>
    <w:link w:val="60"/>
    <w:qFormat/>
    <w:rsid w:val="00495C25"/>
    <w:pPr>
      <w:keepNext/>
      <w:spacing w:after="0" w:line="240" w:lineRule="auto"/>
      <w:jc w:val="center"/>
      <w:outlineLvl w:val="5"/>
    </w:pPr>
    <w:rPr>
      <w:rFonts w:ascii="GOST type A" w:hAnsi="GOST type A"/>
      <w:i/>
      <w:sz w:val="40"/>
      <w:szCs w:val="20"/>
    </w:rPr>
  </w:style>
  <w:style w:type="paragraph" w:styleId="7">
    <w:name w:val="heading 7"/>
    <w:basedOn w:val="a"/>
    <w:next w:val="a"/>
    <w:link w:val="70"/>
    <w:qFormat/>
    <w:rsid w:val="00495C25"/>
    <w:pPr>
      <w:keepNext/>
      <w:spacing w:after="240" w:line="240" w:lineRule="auto"/>
      <w:jc w:val="center"/>
      <w:outlineLvl w:val="6"/>
    </w:pPr>
    <w:rPr>
      <w:rFonts w:ascii="Times New Roman" w:hAnsi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495C25"/>
    <w:pPr>
      <w:keepNext/>
      <w:spacing w:after="0" w:line="240" w:lineRule="auto"/>
      <w:jc w:val="center"/>
      <w:outlineLvl w:val="7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57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0657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80657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5">
    <w:name w:val="No Spacing"/>
    <w:link w:val="a6"/>
    <w:uiPriority w:val="1"/>
    <w:qFormat/>
    <w:rsid w:val="006A40A9"/>
    <w:rPr>
      <w:sz w:val="22"/>
      <w:szCs w:val="22"/>
    </w:rPr>
  </w:style>
  <w:style w:type="paragraph" w:customStyle="1" w:styleId="ISOCPEUR11K">
    <w:name w:val="ISOCPEUR 11 K"/>
    <w:basedOn w:val="a5"/>
    <w:link w:val="ISOCPEUR11K0"/>
    <w:qFormat/>
    <w:rsid w:val="0043063A"/>
  </w:style>
  <w:style w:type="character" w:customStyle="1" w:styleId="a6">
    <w:name w:val="Без интервала Знак"/>
    <w:link w:val="a5"/>
    <w:uiPriority w:val="1"/>
    <w:rsid w:val="0043063A"/>
    <w:rPr>
      <w:sz w:val="22"/>
      <w:szCs w:val="22"/>
      <w:lang w:val="ru-RU" w:eastAsia="ru-RU" w:bidi="ar-SA"/>
    </w:rPr>
  </w:style>
  <w:style w:type="character" w:customStyle="1" w:styleId="ISOCPEUR11K0">
    <w:name w:val="ISOCPEUR 11 K Знак"/>
    <w:link w:val="ISOCPEUR11K"/>
    <w:rsid w:val="0043063A"/>
    <w:rPr>
      <w:sz w:val="22"/>
      <w:szCs w:val="22"/>
      <w:lang w:val="ru-RU" w:eastAsia="ru-RU" w:bidi="ar-SA"/>
    </w:rPr>
  </w:style>
  <w:style w:type="character" w:customStyle="1" w:styleId="20">
    <w:name w:val="Заголовок 2 Знак"/>
    <w:link w:val="2"/>
    <w:rsid w:val="00495C25"/>
    <w:rPr>
      <w:rFonts w:ascii="Times New Roman" w:eastAsia="Times New Roman" w:hAnsi="Times New Roman" w:cs="Times New Roman"/>
      <w:sz w:val="36"/>
      <w:szCs w:val="20"/>
    </w:rPr>
  </w:style>
  <w:style w:type="character" w:customStyle="1" w:styleId="30">
    <w:name w:val="Заголовок 3 Знак"/>
    <w:link w:val="3"/>
    <w:rsid w:val="00495C25"/>
    <w:rPr>
      <w:rFonts w:ascii="GOST type A" w:eastAsia="Times New Roman" w:hAnsi="GOST type A" w:cs="Times New Roman"/>
      <w:i/>
      <w:sz w:val="24"/>
      <w:szCs w:val="20"/>
    </w:rPr>
  </w:style>
  <w:style w:type="character" w:customStyle="1" w:styleId="40">
    <w:name w:val="Заголовок 4 Знак"/>
    <w:link w:val="4"/>
    <w:rsid w:val="00495C25"/>
    <w:rPr>
      <w:rFonts w:ascii="GOST type A" w:eastAsia="Times New Roman" w:hAnsi="GOST type A" w:cs="Times New Roman"/>
      <w:i/>
      <w:sz w:val="28"/>
      <w:szCs w:val="20"/>
    </w:rPr>
  </w:style>
  <w:style w:type="character" w:customStyle="1" w:styleId="50">
    <w:name w:val="Заголовок 5 Знак"/>
    <w:link w:val="5"/>
    <w:rsid w:val="00495C25"/>
    <w:rPr>
      <w:rFonts w:ascii="GOST type A" w:eastAsia="Times New Roman" w:hAnsi="GOST type A" w:cs="Times New Roman"/>
      <w:i/>
      <w:sz w:val="36"/>
      <w:szCs w:val="20"/>
    </w:rPr>
  </w:style>
  <w:style w:type="character" w:customStyle="1" w:styleId="60">
    <w:name w:val="Заголовок 6 Знак"/>
    <w:link w:val="6"/>
    <w:rsid w:val="00495C25"/>
    <w:rPr>
      <w:rFonts w:ascii="GOST type A" w:eastAsia="Times New Roman" w:hAnsi="GOST type A" w:cs="Times New Roman"/>
      <w:i/>
      <w:sz w:val="40"/>
      <w:szCs w:val="20"/>
    </w:rPr>
  </w:style>
  <w:style w:type="character" w:customStyle="1" w:styleId="70">
    <w:name w:val="Заголовок 7 Знак"/>
    <w:link w:val="7"/>
    <w:rsid w:val="00495C25"/>
    <w:rPr>
      <w:rFonts w:ascii="Times New Roman" w:eastAsia="Times New Roman" w:hAnsi="Times New Roman" w:cs="Times New Roman"/>
      <w:sz w:val="32"/>
      <w:szCs w:val="20"/>
    </w:rPr>
  </w:style>
  <w:style w:type="character" w:customStyle="1" w:styleId="80">
    <w:name w:val="Заголовок 8 Знак"/>
    <w:link w:val="8"/>
    <w:rsid w:val="00495C25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footer"/>
    <w:basedOn w:val="a"/>
    <w:link w:val="a8"/>
    <w:uiPriority w:val="99"/>
    <w:rsid w:val="00495C2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8">
    <w:name w:val="Нижний колонтитул Знак"/>
    <w:link w:val="a7"/>
    <w:uiPriority w:val="99"/>
    <w:rsid w:val="00495C25"/>
    <w:rPr>
      <w:rFonts w:ascii="Times New Roman" w:eastAsia="Times New Roman" w:hAnsi="Times New Roman" w:cs="Times New Roman"/>
      <w:sz w:val="28"/>
      <w:szCs w:val="20"/>
    </w:rPr>
  </w:style>
  <w:style w:type="character" w:styleId="a9">
    <w:name w:val="page number"/>
    <w:basedOn w:val="a0"/>
    <w:rsid w:val="00495C25"/>
  </w:style>
  <w:style w:type="paragraph" w:styleId="aa">
    <w:name w:val="header"/>
    <w:basedOn w:val="a"/>
    <w:link w:val="ab"/>
    <w:uiPriority w:val="99"/>
    <w:rsid w:val="00495C2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b">
    <w:name w:val="Верхний колонтитул Знак"/>
    <w:link w:val="aa"/>
    <w:uiPriority w:val="99"/>
    <w:rsid w:val="00495C25"/>
    <w:rPr>
      <w:rFonts w:ascii="Times New Roman" w:eastAsia="Times New Roman" w:hAnsi="Times New Roman" w:cs="Times New Roman"/>
      <w:sz w:val="28"/>
      <w:szCs w:val="20"/>
    </w:rPr>
  </w:style>
  <w:style w:type="paragraph" w:styleId="ac">
    <w:name w:val="Title"/>
    <w:basedOn w:val="a"/>
    <w:link w:val="ad"/>
    <w:qFormat/>
    <w:rsid w:val="00495C25"/>
    <w:pPr>
      <w:spacing w:after="0" w:line="240" w:lineRule="auto"/>
      <w:jc w:val="center"/>
    </w:pPr>
    <w:rPr>
      <w:rFonts w:ascii="Times New Roman" w:hAnsi="Times New Roman"/>
      <w:sz w:val="36"/>
      <w:szCs w:val="20"/>
    </w:rPr>
  </w:style>
  <w:style w:type="character" w:customStyle="1" w:styleId="ad">
    <w:name w:val="Название Знак"/>
    <w:link w:val="ac"/>
    <w:rsid w:val="00495C25"/>
    <w:rPr>
      <w:rFonts w:ascii="Times New Roman" w:eastAsia="Times New Roman" w:hAnsi="Times New Roman" w:cs="Times New Roman"/>
      <w:sz w:val="36"/>
      <w:szCs w:val="20"/>
    </w:rPr>
  </w:style>
  <w:style w:type="paragraph" w:styleId="ae">
    <w:name w:val="Subtitle"/>
    <w:basedOn w:val="a"/>
    <w:link w:val="af"/>
    <w:qFormat/>
    <w:rsid w:val="00495C25"/>
    <w:pPr>
      <w:spacing w:after="0" w:line="240" w:lineRule="auto"/>
      <w:jc w:val="center"/>
    </w:pPr>
    <w:rPr>
      <w:rFonts w:ascii="Times New Roman" w:hAnsi="Times New Roman"/>
      <w:sz w:val="32"/>
      <w:szCs w:val="20"/>
    </w:rPr>
  </w:style>
  <w:style w:type="character" w:customStyle="1" w:styleId="af">
    <w:name w:val="Подзаголовок Знак"/>
    <w:link w:val="ae"/>
    <w:rsid w:val="00495C25"/>
    <w:rPr>
      <w:rFonts w:ascii="Times New Roman" w:eastAsia="Times New Roman" w:hAnsi="Times New Roman" w:cs="Times New Roman"/>
      <w:sz w:val="32"/>
      <w:szCs w:val="20"/>
    </w:rPr>
  </w:style>
  <w:style w:type="paragraph" w:styleId="af0">
    <w:name w:val="footnote text"/>
    <w:basedOn w:val="a"/>
    <w:link w:val="af1"/>
    <w:semiHidden/>
    <w:rsid w:val="00495C25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f1">
    <w:name w:val="Текст сноски Знак"/>
    <w:link w:val="af0"/>
    <w:semiHidden/>
    <w:rsid w:val="00495C25"/>
    <w:rPr>
      <w:rFonts w:ascii="Times New Roman" w:eastAsia="Times New Roman" w:hAnsi="Times New Roman" w:cs="Times New Roman"/>
      <w:sz w:val="28"/>
      <w:szCs w:val="20"/>
    </w:rPr>
  </w:style>
  <w:style w:type="character" w:styleId="af2">
    <w:name w:val="footnote reference"/>
    <w:semiHidden/>
    <w:rsid w:val="00495C25"/>
    <w:rPr>
      <w:vertAlign w:val="superscript"/>
    </w:rPr>
  </w:style>
  <w:style w:type="paragraph" w:styleId="af3">
    <w:name w:val="Body Text"/>
    <w:basedOn w:val="a"/>
    <w:link w:val="af4"/>
    <w:rsid w:val="00495C25"/>
    <w:pPr>
      <w:tabs>
        <w:tab w:val="left" w:pos="4395"/>
      </w:tabs>
      <w:spacing w:after="0" w:line="240" w:lineRule="auto"/>
      <w:jc w:val="center"/>
    </w:pPr>
    <w:rPr>
      <w:rFonts w:ascii="Times New Roman" w:hAnsi="Times New Roman"/>
      <w:sz w:val="32"/>
      <w:szCs w:val="20"/>
    </w:rPr>
  </w:style>
  <w:style w:type="character" w:customStyle="1" w:styleId="af4">
    <w:name w:val="Основной текст Знак"/>
    <w:link w:val="af3"/>
    <w:rsid w:val="00495C25"/>
    <w:rPr>
      <w:rFonts w:ascii="Times New Roman" w:eastAsia="Times New Roman" w:hAnsi="Times New Roman" w:cs="Times New Roman"/>
      <w:sz w:val="32"/>
      <w:szCs w:val="20"/>
    </w:rPr>
  </w:style>
  <w:style w:type="paragraph" w:styleId="21">
    <w:name w:val="Body Text 2"/>
    <w:basedOn w:val="a"/>
    <w:link w:val="22"/>
    <w:rsid w:val="00495C25"/>
    <w:pPr>
      <w:spacing w:after="0" w:line="240" w:lineRule="auto"/>
    </w:pPr>
    <w:rPr>
      <w:rFonts w:ascii="GOST type A" w:hAnsi="GOST type A"/>
      <w:i/>
      <w:sz w:val="24"/>
      <w:szCs w:val="20"/>
    </w:rPr>
  </w:style>
  <w:style w:type="character" w:customStyle="1" w:styleId="22">
    <w:name w:val="Основной текст 2 Знак"/>
    <w:link w:val="21"/>
    <w:rsid w:val="00495C25"/>
    <w:rPr>
      <w:rFonts w:ascii="GOST type A" w:eastAsia="Times New Roman" w:hAnsi="GOST type A" w:cs="Times New Roman"/>
      <w:i/>
      <w:sz w:val="24"/>
      <w:szCs w:val="20"/>
    </w:rPr>
  </w:style>
  <w:style w:type="paragraph" w:styleId="af5">
    <w:name w:val="caption"/>
    <w:basedOn w:val="a"/>
    <w:next w:val="a"/>
    <w:qFormat/>
    <w:rsid w:val="00495C25"/>
    <w:pPr>
      <w:spacing w:after="0" w:line="240" w:lineRule="auto"/>
    </w:pPr>
    <w:rPr>
      <w:rFonts w:ascii="Times New Roman" w:hAnsi="Times New Roman"/>
      <w:sz w:val="32"/>
      <w:szCs w:val="20"/>
    </w:rPr>
  </w:style>
  <w:style w:type="paragraph" w:customStyle="1" w:styleId="PzText">
    <w:name w:val="PzText"/>
    <w:basedOn w:val="a"/>
    <w:rsid w:val="00495C25"/>
    <w:pPr>
      <w:spacing w:after="0" w:line="240" w:lineRule="auto"/>
      <w:ind w:firstLine="567"/>
      <w:jc w:val="both"/>
    </w:pPr>
    <w:rPr>
      <w:rFonts w:ascii="Arial" w:hAnsi="Arial"/>
      <w:sz w:val="20"/>
      <w:szCs w:val="20"/>
    </w:rPr>
  </w:style>
  <w:style w:type="paragraph" w:customStyle="1" w:styleId="PzTitul">
    <w:name w:val="PzTitul"/>
    <w:basedOn w:val="a"/>
    <w:rsid w:val="00495C25"/>
    <w:pPr>
      <w:spacing w:after="480" w:line="240" w:lineRule="auto"/>
      <w:jc w:val="center"/>
    </w:pPr>
    <w:rPr>
      <w:rFonts w:ascii="Arial" w:hAnsi="Arial"/>
      <w:sz w:val="20"/>
      <w:szCs w:val="20"/>
    </w:rPr>
  </w:style>
  <w:style w:type="character" w:styleId="af6">
    <w:name w:val="Hyperlink"/>
    <w:rsid w:val="00495C25"/>
    <w:rPr>
      <w:color w:val="0000FF"/>
      <w:u w:val="single"/>
    </w:rPr>
  </w:style>
  <w:style w:type="table" w:styleId="af7">
    <w:name w:val="Table Grid"/>
    <w:basedOn w:val="a1"/>
    <w:rsid w:val="00495C25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Заполнение"/>
    <w:basedOn w:val="a"/>
    <w:rsid w:val="00C923D7"/>
    <w:pPr>
      <w:spacing w:after="0" w:line="454" w:lineRule="exact"/>
      <w:jc w:val="center"/>
    </w:pPr>
    <w:rPr>
      <w:rFonts w:ascii="Arial" w:hAnsi="Arial" w:cs="Courier New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5;&#1086;&#1095;&#1082;&#1072;%20&#1083;&#1102;&#1076;&#1080;\&#1052;&#1072;&#1075;&#1080;&#1089;&#1090;&#1088;&#1072;&#1083;&#1100;\&#1057;&#1071;&#1050;&#1058;.943369.006-&#1069;&#1082;&#1089;&#1087;&#1077;&#1088;&#1080;&#1084;&#1077;&#1085;&#1090;&#1072;&#1083;&#1100;&#1085;&#1099;&#1081;%20&#1086;&#1073;&#1088;&#1072;&#1079;&#1077;&#1094;%20&#1082;&#1086;&#1084;&#1087;&#1083;&#1077;&#1082;&#1090;&#1072;%20&#1084;&#1072;&#1075;&#1080;&#1089;&#1090;&#1088;&#1072;&#1083;&#1077;&#1081;\&#1057;&#1071;&#1050;&#1058;.943369.006&#1055;&#1043;4-&#1069;&#1082;&#1089;&#1087;&#1077;&#1088;&#1080;&#1084;&#1077;&#1085;&#1090;&#1072;&#1083;&#1100;&#1085;&#1099;&#1081;%20&#1086;&#1073;&#1088;&#1072;&#1079;&#1077;&#1094;%20&#1082;&#1086;&#1084;&#1087;&#1083;&#1077;&#1082;&#1090;&#1072;%20&#1084;&#1072;&#1075;&#1080;&#1089;&#1090;&#1088;&#1072;&#1083;&#1077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67AB-2E1A-4BD7-8B55-51C6021B8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СЯКТ.943369.006ПГ4-Экспериментальный образец комплекта магистралей.dot</Template>
  <TotalTime>114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kostyaeva</dc:creator>
  <cp:lastModifiedBy>kostyaeva</cp:lastModifiedBy>
  <cp:revision>12</cp:revision>
  <cp:lastPrinted>2010-05-02T13:16:00Z</cp:lastPrinted>
  <dcterms:created xsi:type="dcterms:W3CDTF">2020-09-07T14:12:00Z</dcterms:created>
  <dcterms:modified xsi:type="dcterms:W3CDTF">2020-09-12T13:32:00Z</dcterms:modified>
</cp:coreProperties>
</file>